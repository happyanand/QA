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19E54" w14:textId="77777777" w:rsidR="00BA30C2" w:rsidRPr="00BA30C2" w:rsidRDefault="00D73E60" w:rsidP="00BA30C2">
      <w:pPr>
        <w:ind w:left="90"/>
        <w:jc w:val="center"/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6E68B" wp14:editId="3EA73092">
                <wp:simplePos x="0" y="0"/>
                <wp:positionH relativeFrom="page">
                  <wp:posOffset>-17145</wp:posOffset>
                </wp:positionH>
                <wp:positionV relativeFrom="paragraph">
                  <wp:posOffset>-202582</wp:posOffset>
                </wp:positionV>
                <wp:extent cx="7784757" cy="23495"/>
                <wp:effectExtent l="0" t="0" r="26035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4757" cy="23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AEF730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.35pt,-15.95pt" to="611.6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" strokecolor="#909094 [1949]" strokeweight=".5pt">
                <v:stroke joinstyle="miter"/>
                <w10:wrap anchorx="page"/>
              </v:line>
            </w:pict>
          </mc:Fallback>
        </mc:AlternateContent>
      </w:r>
      <w:r w:rsidR="00BA30C2" w:rsidRPr="00BA30C2">
        <w:rPr>
          <w:b/>
          <w:sz w:val="24"/>
          <w:szCs w:val="24"/>
          <w:u w:val="single"/>
        </w:rPr>
        <w:t>VPN Requisition Form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1815"/>
        <w:gridCol w:w="1142"/>
        <w:gridCol w:w="613"/>
        <w:gridCol w:w="1485"/>
        <w:gridCol w:w="1065"/>
        <w:gridCol w:w="735"/>
        <w:gridCol w:w="2610"/>
      </w:tblGrid>
      <w:tr w:rsidR="00BA30C2" w:rsidRPr="00864AF7" w14:paraId="11A7B967" w14:textId="77777777" w:rsidTr="00B145EF">
        <w:trPr>
          <w:trHeight w:val="315"/>
        </w:trPr>
        <w:tc>
          <w:tcPr>
            <w:tcW w:w="9465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3BFF4" w14:textId="77777777" w:rsidR="00BA30C2" w:rsidRPr="00BA30C2" w:rsidRDefault="00BA30C2" w:rsidP="00BA30C2">
            <w:pPr>
              <w:pStyle w:val="NoSpacing"/>
              <w:rPr>
                <w:b/>
                <w:lang w:bidi="ml-IN"/>
              </w:rPr>
            </w:pPr>
            <w:r w:rsidRPr="00BA30C2">
              <w:rPr>
                <w:b/>
                <w:lang w:bidi="ml-IN"/>
              </w:rPr>
              <w:t>Employee Details</w:t>
            </w:r>
          </w:p>
        </w:tc>
      </w:tr>
      <w:tr w:rsidR="00BA30C2" w:rsidRPr="00864AF7" w14:paraId="737960A9" w14:textId="77777777" w:rsidTr="00BA30C2">
        <w:trPr>
          <w:trHeight w:val="62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5C03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Name of the Employee</w:t>
            </w:r>
          </w:p>
        </w:tc>
        <w:tc>
          <w:tcPr>
            <w:tcW w:w="6508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14:paraId="5956D6C0" w14:textId="7AE2EEDC" w:rsidR="00BA30C2" w:rsidRPr="00864AF7" w:rsidRDefault="00993E98" w:rsidP="00BA30C2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Anandhakumar Radhakrishnan</w:t>
            </w:r>
          </w:p>
        </w:tc>
      </w:tr>
      <w:tr w:rsidR="00BA30C2" w:rsidRPr="00864AF7" w14:paraId="275ABFBC" w14:textId="77777777" w:rsidTr="00BA30C2">
        <w:trPr>
          <w:trHeight w:val="315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163A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Department</w:t>
            </w:r>
          </w:p>
        </w:tc>
        <w:tc>
          <w:tcPr>
            <w:tcW w:w="6508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14:paraId="0A277907" w14:textId="63470C83" w:rsidR="00BA30C2" w:rsidRPr="00864AF7" w:rsidRDefault="00993E98" w:rsidP="00C7445B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QA</w:t>
            </w:r>
          </w:p>
        </w:tc>
      </w:tr>
      <w:tr w:rsidR="00BA30C2" w:rsidRPr="00864AF7" w14:paraId="3F1E79B2" w14:textId="77777777" w:rsidTr="00BA30C2">
        <w:trPr>
          <w:trHeight w:val="315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5FFE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Office Location</w:t>
            </w:r>
          </w:p>
        </w:tc>
        <w:tc>
          <w:tcPr>
            <w:tcW w:w="6508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14:paraId="74C18529" w14:textId="6D6DA9A7" w:rsidR="00BA30C2" w:rsidRPr="00864AF7" w:rsidRDefault="00993E98" w:rsidP="00BA30C2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Bangalore</w:t>
            </w:r>
          </w:p>
        </w:tc>
      </w:tr>
      <w:tr w:rsidR="00BA30C2" w:rsidRPr="00864AF7" w14:paraId="6D3985B6" w14:textId="77777777" w:rsidTr="00BA30C2">
        <w:trPr>
          <w:trHeight w:val="315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68A0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Contact Number</w:t>
            </w:r>
          </w:p>
        </w:tc>
        <w:tc>
          <w:tcPr>
            <w:tcW w:w="6508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14:paraId="28CD7621" w14:textId="67373094" w:rsidR="00BA30C2" w:rsidRPr="00864AF7" w:rsidRDefault="00993E98" w:rsidP="00BA30C2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9080578851</w:t>
            </w:r>
          </w:p>
        </w:tc>
      </w:tr>
      <w:tr w:rsidR="00BA30C2" w:rsidRPr="00864AF7" w14:paraId="39082B02" w14:textId="77777777" w:rsidTr="00BA30C2">
        <w:trPr>
          <w:trHeight w:val="315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7A06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Reporting Manager</w:t>
            </w:r>
          </w:p>
        </w:tc>
        <w:tc>
          <w:tcPr>
            <w:tcW w:w="6508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14:paraId="63150907" w14:textId="4CEC23C6" w:rsidR="00BA30C2" w:rsidRPr="00864AF7" w:rsidRDefault="00993E98" w:rsidP="00BA30C2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Gopal Reddy</w:t>
            </w:r>
          </w:p>
        </w:tc>
      </w:tr>
      <w:tr w:rsidR="00BA30C2" w:rsidRPr="00864AF7" w14:paraId="1E831381" w14:textId="77777777" w:rsidTr="00BA30C2">
        <w:trPr>
          <w:trHeight w:val="315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C0EC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 </w:t>
            </w:r>
          </w:p>
        </w:tc>
        <w:tc>
          <w:tcPr>
            <w:tcW w:w="6508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3E55E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 </w:t>
            </w:r>
          </w:p>
        </w:tc>
      </w:tr>
      <w:tr w:rsidR="00BA30C2" w:rsidRPr="00864AF7" w14:paraId="1E64C834" w14:textId="77777777" w:rsidTr="00B145EF">
        <w:trPr>
          <w:trHeight w:val="315"/>
        </w:trPr>
        <w:tc>
          <w:tcPr>
            <w:tcW w:w="946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8FF2DD" w14:textId="77777777" w:rsidR="00BA30C2" w:rsidRPr="00BA30C2" w:rsidRDefault="00BA30C2" w:rsidP="00BA30C2">
            <w:pPr>
              <w:pStyle w:val="NoSpacing"/>
              <w:rPr>
                <w:b/>
                <w:lang w:bidi="ml-IN"/>
              </w:rPr>
            </w:pPr>
            <w:r w:rsidRPr="00BA30C2">
              <w:rPr>
                <w:b/>
                <w:lang w:bidi="ml-IN"/>
              </w:rPr>
              <w:t xml:space="preserve">VPN Details </w:t>
            </w:r>
          </w:p>
        </w:tc>
      </w:tr>
      <w:tr w:rsidR="00BA30C2" w:rsidRPr="00864AF7" w14:paraId="2A0A4012" w14:textId="77777777" w:rsidTr="00BA30C2">
        <w:trPr>
          <w:trHeight w:val="315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240C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 xml:space="preserve">VPN  to </w:t>
            </w:r>
          </w:p>
        </w:tc>
        <w:tc>
          <w:tcPr>
            <w:tcW w:w="6508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14:paraId="78B099D4" w14:textId="0E75773B" w:rsidR="00BA30C2" w:rsidRPr="00864AF7" w:rsidRDefault="00595571" w:rsidP="00595571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FortiClient Speridian VPN</w:t>
            </w:r>
          </w:p>
        </w:tc>
      </w:tr>
      <w:tr w:rsidR="00BA30C2" w:rsidRPr="00864AF7" w14:paraId="18883BB6" w14:textId="77777777" w:rsidTr="00BA30C2">
        <w:trPr>
          <w:trHeight w:val="315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B54C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 xml:space="preserve">Date of Request </w:t>
            </w:r>
          </w:p>
        </w:tc>
        <w:tc>
          <w:tcPr>
            <w:tcW w:w="6508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14:paraId="0E601EBF" w14:textId="44D2F02D" w:rsidR="00BA30C2" w:rsidRPr="00864AF7" w:rsidRDefault="00646AC9" w:rsidP="00BA30C2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15/03</w:t>
            </w:r>
            <w:r w:rsidR="00993E98">
              <w:rPr>
                <w:lang w:bidi="ml-IN"/>
              </w:rPr>
              <w:t>/2023</w:t>
            </w:r>
          </w:p>
        </w:tc>
      </w:tr>
      <w:tr w:rsidR="00BA30C2" w:rsidRPr="00864AF7" w14:paraId="74BDE79E" w14:textId="77777777" w:rsidTr="00BA30C2">
        <w:trPr>
          <w:trHeight w:val="315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830B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Duration</w:t>
            </w:r>
          </w:p>
        </w:tc>
        <w:tc>
          <w:tcPr>
            <w:tcW w:w="6508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14:paraId="471B133D" w14:textId="41BE83EB" w:rsidR="00BA30C2" w:rsidRPr="00864AF7" w:rsidRDefault="00646AC9" w:rsidP="00BA30C2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3</w:t>
            </w:r>
            <w:r w:rsidR="00BC5CE5">
              <w:rPr>
                <w:lang w:bidi="ml-IN"/>
              </w:rPr>
              <w:t xml:space="preserve"> Months</w:t>
            </w:r>
          </w:p>
        </w:tc>
      </w:tr>
      <w:tr w:rsidR="00BA30C2" w:rsidRPr="00864AF7" w14:paraId="2B3C8B92" w14:textId="77777777" w:rsidTr="00BA30C2">
        <w:trPr>
          <w:trHeight w:val="980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9E25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Purpose /Project</w:t>
            </w:r>
          </w:p>
        </w:tc>
        <w:tc>
          <w:tcPr>
            <w:tcW w:w="6508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14:paraId="1F9ED420" w14:textId="7CC023CD" w:rsidR="00BA30C2" w:rsidRPr="00864AF7" w:rsidRDefault="00646AC9" w:rsidP="00BC60EC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 xml:space="preserve">For accessing </w:t>
            </w:r>
            <w:proofErr w:type="spellStart"/>
            <w:r>
              <w:rPr>
                <w:lang w:bidi="ml-IN"/>
              </w:rPr>
              <w:t>FBMC</w:t>
            </w:r>
            <w:proofErr w:type="spellEnd"/>
          </w:p>
        </w:tc>
      </w:tr>
      <w:tr w:rsidR="00BA30C2" w:rsidRPr="00864AF7" w14:paraId="2FE58206" w14:textId="77777777" w:rsidTr="00BA30C2">
        <w:trPr>
          <w:trHeight w:val="315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1F81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 </w:t>
            </w:r>
          </w:p>
        </w:tc>
        <w:tc>
          <w:tcPr>
            <w:tcW w:w="6508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C6BEE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 </w:t>
            </w:r>
          </w:p>
        </w:tc>
      </w:tr>
      <w:tr w:rsidR="00BA30C2" w:rsidRPr="00864AF7" w14:paraId="7F7AD45F" w14:textId="77777777" w:rsidTr="00B145EF">
        <w:trPr>
          <w:trHeight w:val="315"/>
        </w:trPr>
        <w:tc>
          <w:tcPr>
            <w:tcW w:w="946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B9DDB3" w14:textId="77777777" w:rsidR="00BA30C2" w:rsidRPr="00BA30C2" w:rsidRDefault="00BA30C2" w:rsidP="00BA30C2">
            <w:pPr>
              <w:pStyle w:val="NoSpacing"/>
              <w:rPr>
                <w:b/>
                <w:lang w:bidi="ml-IN"/>
              </w:rPr>
            </w:pPr>
            <w:r w:rsidRPr="00BA30C2">
              <w:rPr>
                <w:b/>
                <w:lang w:bidi="ml-IN"/>
              </w:rPr>
              <w:t xml:space="preserve">Disclaimer </w:t>
            </w:r>
          </w:p>
        </w:tc>
      </w:tr>
      <w:tr w:rsidR="00BA30C2" w:rsidRPr="00864AF7" w14:paraId="02D1B70B" w14:textId="77777777" w:rsidTr="00B145EF">
        <w:trPr>
          <w:trHeight w:val="487"/>
        </w:trPr>
        <w:tc>
          <w:tcPr>
            <w:tcW w:w="9465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323121" w14:textId="77777777" w:rsidR="00BA30C2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The VPN software and passwords are to be used by the user stated above. Any unauthorized access caused by the passing of the passwords and software to a user not stated on the form will lead to disciplinary action. The Speridian ITS team has all rights to disable this account,</w:t>
            </w:r>
          </w:p>
          <w:p w14:paraId="6E939920" w14:textId="77777777" w:rsidR="00BA30C2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br/>
              <w:t>• If the user is accessing VPN from personal machines/laptops without permission.</w:t>
            </w:r>
            <w:r w:rsidRPr="00864AF7">
              <w:rPr>
                <w:lang w:bidi="ml-IN"/>
              </w:rPr>
              <w:br/>
              <w:t>• If the user machine is un protected from antivirus /anti malware</w:t>
            </w:r>
            <w:r w:rsidRPr="00864AF7">
              <w:rPr>
                <w:lang w:bidi="ml-IN"/>
              </w:rPr>
              <w:br/>
              <w:t>• If the user is trying to access unauthorized resources.</w:t>
            </w:r>
            <w:r w:rsidRPr="00864AF7">
              <w:rPr>
                <w:lang w:bidi="ml-IN"/>
              </w:rPr>
              <w:br/>
              <w:t>• Prior to the completion of the year if it sees fit to do so.</w:t>
            </w:r>
          </w:p>
          <w:p w14:paraId="2F664E2C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</w:p>
        </w:tc>
      </w:tr>
      <w:tr w:rsidR="00BA30C2" w:rsidRPr="00864AF7" w14:paraId="24E1910A" w14:textId="77777777" w:rsidTr="00B145EF">
        <w:trPr>
          <w:trHeight w:val="487"/>
        </w:trPr>
        <w:tc>
          <w:tcPr>
            <w:tcW w:w="9465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267D84B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</w:p>
        </w:tc>
      </w:tr>
      <w:tr w:rsidR="00BA30C2" w:rsidRPr="00864AF7" w14:paraId="37945C9A" w14:textId="77777777" w:rsidTr="00B145EF">
        <w:trPr>
          <w:trHeight w:val="487"/>
        </w:trPr>
        <w:tc>
          <w:tcPr>
            <w:tcW w:w="9465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C85E44D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</w:p>
        </w:tc>
      </w:tr>
      <w:tr w:rsidR="00BA30C2" w:rsidRPr="00864AF7" w14:paraId="1BABC73F" w14:textId="77777777" w:rsidTr="00B145EF">
        <w:trPr>
          <w:trHeight w:val="487"/>
        </w:trPr>
        <w:tc>
          <w:tcPr>
            <w:tcW w:w="9465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1B158E2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</w:p>
        </w:tc>
      </w:tr>
      <w:tr w:rsidR="00BA30C2" w:rsidRPr="00864AF7" w14:paraId="41E04218" w14:textId="77777777" w:rsidTr="00B145EF">
        <w:trPr>
          <w:trHeight w:val="487"/>
        </w:trPr>
        <w:tc>
          <w:tcPr>
            <w:tcW w:w="9465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8077A01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</w:p>
        </w:tc>
      </w:tr>
      <w:tr w:rsidR="00BA30C2" w:rsidRPr="00864AF7" w14:paraId="674E8D35" w14:textId="77777777" w:rsidTr="00B145EF">
        <w:trPr>
          <w:trHeight w:val="487"/>
        </w:trPr>
        <w:tc>
          <w:tcPr>
            <w:tcW w:w="9465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354625E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</w:p>
        </w:tc>
      </w:tr>
      <w:tr w:rsidR="00BA30C2" w:rsidRPr="00864AF7" w14:paraId="58F576D1" w14:textId="77777777" w:rsidTr="00BA30C2">
        <w:trPr>
          <w:trHeight w:val="487"/>
        </w:trPr>
        <w:tc>
          <w:tcPr>
            <w:tcW w:w="9465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B8C1B05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</w:p>
        </w:tc>
      </w:tr>
      <w:tr w:rsidR="00BA30C2" w:rsidRPr="00864AF7" w14:paraId="241BEE1E" w14:textId="77777777" w:rsidTr="00B145EF">
        <w:trPr>
          <w:trHeight w:val="315"/>
        </w:trPr>
        <w:tc>
          <w:tcPr>
            <w:tcW w:w="946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DC0E42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 </w:t>
            </w:r>
          </w:p>
        </w:tc>
      </w:tr>
      <w:tr w:rsidR="00BA30C2" w:rsidRPr="00864AF7" w14:paraId="07F045A8" w14:textId="77777777" w:rsidTr="00BA30C2">
        <w:trPr>
          <w:trHeight w:val="315"/>
        </w:trPr>
        <w:tc>
          <w:tcPr>
            <w:tcW w:w="2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BD34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 xml:space="preserve">Name /Signature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95899" w14:textId="4586E002" w:rsidR="00BA30C2" w:rsidRPr="00864AF7" w:rsidRDefault="00BC5CE5" w:rsidP="00BA30C2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Anandhakumar 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9DDB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 xml:space="preserve">Date </w:t>
            </w:r>
          </w:p>
        </w:tc>
        <w:tc>
          <w:tcPr>
            <w:tcW w:w="3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6C9DD8" w14:textId="57B3DE4D" w:rsidR="00BA30C2" w:rsidRPr="00864AF7" w:rsidRDefault="00646AC9" w:rsidP="00BA30C2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15/03</w:t>
            </w:r>
            <w:r w:rsidR="00BC5CE5">
              <w:rPr>
                <w:lang w:bidi="ml-IN"/>
              </w:rPr>
              <w:t>/2023</w:t>
            </w:r>
          </w:p>
        </w:tc>
      </w:tr>
      <w:tr w:rsidR="00BA30C2" w:rsidRPr="00864AF7" w14:paraId="784B65E7" w14:textId="77777777" w:rsidTr="00B145EF">
        <w:trPr>
          <w:trHeight w:val="1560"/>
        </w:trPr>
        <w:tc>
          <w:tcPr>
            <w:tcW w:w="9465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ACFDDF" w14:textId="77777777" w:rsidR="00BA30C2" w:rsidRDefault="00BA30C2" w:rsidP="00BA30C2">
            <w:pPr>
              <w:pStyle w:val="NoSpacing"/>
              <w:rPr>
                <w:lang w:val="en-GB" w:bidi="ml-IN"/>
              </w:rPr>
            </w:pPr>
          </w:p>
          <w:p w14:paraId="32942490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val="en-GB" w:bidi="ml-IN"/>
              </w:rPr>
              <w:t>I have read the accompanying documents and confirm that I have fully licensed up-to-date virus scanner and personal firewall installed on the PC to be used for this connection. I understand that I am required to re-register after a year.</w:t>
            </w:r>
          </w:p>
        </w:tc>
      </w:tr>
      <w:tr w:rsidR="00BA30C2" w:rsidRPr="00864AF7" w14:paraId="63236130" w14:textId="77777777" w:rsidTr="00B145EF">
        <w:trPr>
          <w:trHeight w:val="315"/>
        </w:trPr>
        <w:tc>
          <w:tcPr>
            <w:tcW w:w="357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3498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Action Taken by</w:t>
            </w:r>
            <w:r>
              <w:rPr>
                <w:lang w:bidi="ml-IN"/>
              </w:rPr>
              <w:t>:</w:t>
            </w:r>
          </w:p>
        </w:tc>
        <w:tc>
          <w:tcPr>
            <w:tcW w:w="32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B97CB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Created Date :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B01DD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>
              <w:rPr>
                <w:lang w:bidi="ml-IN"/>
              </w:rPr>
              <w:t>Expiry Date :</w:t>
            </w:r>
          </w:p>
        </w:tc>
      </w:tr>
      <w:tr w:rsidR="00BA30C2" w:rsidRPr="00864AF7" w14:paraId="73190908" w14:textId="77777777" w:rsidTr="00B145EF">
        <w:trPr>
          <w:trHeight w:val="377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5503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 </w:t>
            </w:r>
            <w:r>
              <w:rPr>
                <w:lang w:bidi="ml-IN"/>
              </w:rPr>
              <w:t>Notes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E477B" w14:textId="77777777" w:rsidR="00BA30C2" w:rsidRPr="00864AF7" w:rsidRDefault="00BA30C2" w:rsidP="00BA30C2">
            <w:pPr>
              <w:pStyle w:val="NoSpacing"/>
              <w:rPr>
                <w:lang w:bidi="ml-IN"/>
              </w:rPr>
            </w:pPr>
            <w:r w:rsidRPr="00864AF7">
              <w:rPr>
                <w:lang w:bidi="ml-IN"/>
              </w:rPr>
              <w:t> </w:t>
            </w:r>
          </w:p>
        </w:tc>
      </w:tr>
    </w:tbl>
    <w:p w14:paraId="227C5F76" w14:textId="77777777" w:rsidR="00BA30C2" w:rsidRPr="00962047" w:rsidRDefault="00BA30C2" w:rsidP="00646AC9">
      <w:bookmarkStart w:id="0" w:name="_GoBack"/>
      <w:bookmarkEnd w:id="0"/>
    </w:p>
    <w:sectPr w:rsidR="00BA30C2" w:rsidRPr="00962047" w:rsidSect="00F16C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440" w:bottom="1800" w:left="144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DEF87" w14:textId="77777777" w:rsidR="00292C6A" w:rsidRDefault="00292C6A" w:rsidP="00293145">
      <w:pPr>
        <w:spacing w:after="0" w:line="240" w:lineRule="auto"/>
      </w:pPr>
      <w:r>
        <w:separator/>
      </w:r>
    </w:p>
  </w:endnote>
  <w:endnote w:type="continuationSeparator" w:id="0">
    <w:p w14:paraId="6DF14F22" w14:textId="77777777" w:rsidR="00292C6A" w:rsidRDefault="00292C6A" w:rsidP="0029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altName w:val="Courier New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Courier New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5FAF1" w14:textId="77777777" w:rsidR="00EE1ED5" w:rsidRDefault="00EE1E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6440E" w14:textId="77777777" w:rsidR="00EE1ED5" w:rsidRDefault="00EE1E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14298" w14:textId="77777777" w:rsidR="00EE1ED5" w:rsidRPr="00355B8A" w:rsidRDefault="00EE1ED5" w:rsidP="00EE1ED5">
    <w:pPr>
      <w:ind w:right="90"/>
      <w:jc w:val="right"/>
      <w:rPr>
        <w:rFonts w:cs="Segoe UI"/>
        <w:b/>
        <w:sz w:val="18"/>
        <w:szCs w:val="18"/>
      </w:rPr>
    </w:pPr>
    <w:r>
      <w:rPr>
        <w:rFonts w:cs="Segoe UI"/>
        <w:b/>
        <w:sz w:val="18"/>
        <w:szCs w:val="18"/>
      </w:rPr>
      <w:t>Revision:3</w:t>
    </w:r>
  </w:p>
  <w:p w14:paraId="7194C457" w14:textId="77777777" w:rsidR="00455838" w:rsidRDefault="007F55BB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96851DA" wp14:editId="4218E85E">
              <wp:simplePos x="0" y="0"/>
              <wp:positionH relativeFrom="margin">
                <wp:posOffset>632460</wp:posOffset>
              </wp:positionH>
              <wp:positionV relativeFrom="paragraph">
                <wp:posOffset>-119380</wp:posOffset>
              </wp:positionV>
              <wp:extent cx="114300" cy="151871"/>
              <wp:effectExtent l="0" t="0" r="0" b="635"/>
              <wp:wrapNone/>
              <wp:docPr id="8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14300" cy="151871"/>
                      </a:xfrm>
                      <a:custGeom>
                        <a:avLst/>
                        <a:gdLst>
                          <a:gd name="T0" fmla="*/ 5820 w 14855"/>
                          <a:gd name="T1" fmla="*/ 4074 h 19772"/>
                          <a:gd name="T2" fmla="*/ 4453 w 14855"/>
                          <a:gd name="T3" fmla="*/ 5199 h 19772"/>
                          <a:gd name="T4" fmla="*/ 3756 w 14855"/>
                          <a:gd name="T5" fmla="*/ 6851 h 19772"/>
                          <a:gd name="T6" fmla="*/ 3939 w 14855"/>
                          <a:gd name="T7" fmla="*/ 8689 h 19772"/>
                          <a:gd name="T8" fmla="*/ 4933 w 14855"/>
                          <a:gd name="T9" fmla="*/ 10158 h 19772"/>
                          <a:gd name="T10" fmla="*/ 6500 w 14855"/>
                          <a:gd name="T11" fmla="*/ 11005 h 19772"/>
                          <a:gd name="T12" fmla="*/ 8355 w 14855"/>
                          <a:gd name="T13" fmla="*/ 11005 h 19772"/>
                          <a:gd name="T14" fmla="*/ 9922 w 14855"/>
                          <a:gd name="T15" fmla="*/ 10158 h 19772"/>
                          <a:gd name="T16" fmla="*/ 10916 w 14855"/>
                          <a:gd name="T17" fmla="*/ 8689 h 19772"/>
                          <a:gd name="T18" fmla="*/ 11099 w 14855"/>
                          <a:gd name="T19" fmla="*/ 6851 h 19772"/>
                          <a:gd name="T20" fmla="*/ 10402 w 14855"/>
                          <a:gd name="T21" fmla="*/ 5199 h 19772"/>
                          <a:gd name="T22" fmla="*/ 9035 w 14855"/>
                          <a:gd name="T23" fmla="*/ 4074 h 19772"/>
                          <a:gd name="T24" fmla="*/ 7428 w 14855"/>
                          <a:gd name="T25" fmla="*/ 9887 h 19772"/>
                          <a:gd name="T26" fmla="*/ 6247 w 14855"/>
                          <a:gd name="T27" fmla="*/ 9588 h 19772"/>
                          <a:gd name="T28" fmla="*/ 5375 w 14855"/>
                          <a:gd name="T29" fmla="*/ 8797 h 19772"/>
                          <a:gd name="T30" fmla="*/ 4965 w 14855"/>
                          <a:gd name="T31" fmla="*/ 7667 h 19772"/>
                          <a:gd name="T32" fmla="*/ 5147 w 14855"/>
                          <a:gd name="T33" fmla="*/ 6453 h 19772"/>
                          <a:gd name="T34" fmla="*/ 5854 w 14855"/>
                          <a:gd name="T35" fmla="*/ 5507 h 19772"/>
                          <a:gd name="T36" fmla="*/ 6929 w 14855"/>
                          <a:gd name="T37" fmla="*/ 4994 h 19772"/>
                          <a:gd name="T38" fmla="*/ 8164 w 14855"/>
                          <a:gd name="T39" fmla="*/ 5055 h 19772"/>
                          <a:gd name="T40" fmla="*/ 9178 w 14855"/>
                          <a:gd name="T41" fmla="*/ 5668 h 19772"/>
                          <a:gd name="T42" fmla="*/ 9792 w 14855"/>
                          <a:gd name="T43" fmla="*/ 6681 h 19772"/>
                          <a:gd name="T44" fmla="*/ 9853 w 14855"/>
                          <a:gd name="T45" fmla="*/ 7912 h 19772"/>
                          <a:gd name="T46" fmla="*/ 9338 w 14855"/>
                          <a:gd name="T47" fmla="*/ 8987 h 19772"/>
                          <a:gd name="T48" fmla="*/ 8391 w 14855"/>
                          <a:gd name="T49" fmla="*/ 9692 h 19772"/>
                          <a:gd name="T50" fmla="*/ 7045 w 14855"/>
                          <a:gd name="T51" fmla="*/ 10 h 19772"/>
                          <a:gd name="T52" fmla="*/ 3575 w 14855"/>
                          <a:gd name="T53" fmla="*/ 1074 h 19772"/>
                          <a:gd name="T54" fmla="*/ 1075 w 14855"/>
                          <a:gd name="T55" fmla="*/ 3569 h 19772"/>
                          <a:gd name="T56" fmla="*/ 10 w 14855"/>
                          <a:gd name="T57" fmla="*/ 7033 h 19772"/>
                          <a:gd name="T58" fmla="*/ 327 w 14855"/>
                          <a:gd name="T59" fmla="*/ 9637 h 19772"/>
                          <a:gd name="T60" fmla="*/ 1843 w 14855"/>
                          <a:gd name="T61" fmla="*/ 12441 h 19772"/>
                          <a:gd name="T62" fmla="*/ 6151 w 14855"/>
                          <a:gd name="T63" fmla="*/ 18634 h 19772"/>
                          <a:gd name="T64" fmla="*/ 7056 w 14855"/>
                          <a:gd name="T65" fmla="*/ 19696 h 19772"/>
                          <a:gd name="T66" fmla="*/ 7588 w 14855"/>
                          <a:gd name="T67" fmla="*/ 19758 h 19772"/>
                          <a:gd name="T68" fmla="*/ 8076 w 14855"/>
                          <a:gd name="T69" fmla="*/ 19509 h 19772"/>
                          <a:gd name="T70" fmla="*/ 11925 w 14855"/>
                          <a:gd name="T71" fmla="*/ 14033 h 19772"/>
                          <a:gd name="T72" fmla="*/ 14101 w 14855"/>
                          <a:gd name="T73" fmla="*/ 10626 h 19772"/>
                          <a:gd name="T74" fmla="*/ 14825 w 14855"/>
                          <a:gd name="T75" fmla="*/ 8207 h 19772"/>
                          <a:gd name="T76" fmla="*/ 14404 w 14855"/>
                          <a:gd name="T77" fmla="*/ 4866 h 19772"/>
                          <a:gd name="T78" fmla="*/ 12422 w 14855"/>
                          <a:gd name="T79" fmla="*/ 1926 h 19772"/>
                          <a:gd name="T80" fmla="*/ 9284 w 14855"/>
                          <a:gd name="T81" fmla="*/ 234 h 19772"/>
                          <a:gd name="T82" fmla="*/ 5614 w 14855"/>
                          <a:gd name="T83" fmla="*/ 15704 h 19772"/>
                          <a:gd name="T84" fmla="*/ 2313 w 14855"/>
                          <a:gd name="T85" fmla="*/ 10876 h 19772"/>
                          <a:gd name="T86" fmla="*/ 1347 w 14855"/>
                          <a:gd name="T87" fmla="*/ 8679 h 19772"/>
                          <a:gd name="T88" fmla="*/ 1267 w 14855"/>
                          <a:gd name="T89" fmla="*/ 6801 h 19772"/>
                          <a:gd name="T90" fmla="*/ 1598 w 14855"/>
                          <a:gd name="T91" fmla="*/ 5328 h 19772"/>
                          <a:gd name="T92" fmla="*/ 2274 w 14855"/>
                          <a:gd name="T93" fmla="*/ 3988 h 19772"/>
                          <a:gd name="T94" fmla="*/ 3274 w 14855"/>
                          <a:gd name="T95" fmla="*/ 2833 h 19772"/>
                          <a:gd name="T96" fmla="*/ 4513 w 14855"/>
                          <a:gd name="T97" fmla="*/ 1959 h 19772"/>
                          <a:gd name="T98" fmla="*/ 5915 w 14855"/>
                          <a:gd name="T99" fmla="*/ 1421 h 19772"/>
                          <a:gd name="T100" fmla="*/ 7428 w 14855"/>
                          <a:gd name="T101" fmla="*/ 1235 h 19772"/>
                          <a:gd name="T102" fmla="*/ 8940 w 14855"/>
                          <a:gd name="T103" fmla="*/ 1421 h 19772"/>
                          <a:gd name="T104" fmla="*/ 10342 w 14855"/>
                          <a:gd name="T105" fmla="*/ 1959 h 19772"/>
                          <a:gd name="T106" fmla="*/ 11581 w 14855"/>
                          <a:gd name="T107" fmla="*/ 2833 h 19772"/>
                          <a:gd name="T108" fmla="*/ 12581 w 14855"/>
                          <a:gd name="T109" fmla="*/ 3988 h 19772"/>
                          <a:gd name="T110" fmla="*/ 13257 w 14855"/>
                          <a:gd name="T111" fmla="*/ 5328 h 19772"/>
                          <a:gd name="T112" fmla="*/ 13588 w 14855"/>
                          <a:gd name="T113" fmla="*/ 6801 h 19772"/>
                          <a:gd name="T114" fmla="*/ 13508 w 14855"/>
                          <a:gd name="T115" fmla="*/ 8679 h 19772"/>
                          <a:gd name="T116" fmla="*/ 12543 w 14855"/>
                          <a:gd name="T117" fmla="*/ 10876 h 19772"/>
                          <a:gd name="T118" fmla="*/ 9241 w 14855"/>
                          <a:gd name="T119" fmla="*/ 15704 h 197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</a:cxnLst>
                        <a:rect l="0" t="0" r="r" b="b"/>
                        <a:pathLst>
                          <a:path w="14855" h="19772">
                            <a:moveTo>
                              <a:pt x="7428" y="3707"/>
                            </a:moveTo>
                            <a:lnTo>
                              <a:pt x="7237" y="3712"/>
                            </a:lnTo>
                            <a:lnTo>
                              <a:pt x="7049" y="3727"/>
                            </a:lnTo>
                            <a:lnTo>
                              <a:pt x="6863" y="3751"/>
                            </a:lnTo>
                            <a:lnTo>
                              <a:pt x="6680" y="3783"/>
                            </a:lnTo>
                            <a:lnTo>
                              <a:pt x="6500" y="3824"/>
                            </a:lnTo>
                            <a:lnTo>
                              <a:pt x="6325" y="3874"/>
                            </a:lnTo>
                            <a:lnTo>
                              <a:pt x="6153" y="3932"/>
                            </a:lnTo>
                            <a:lnTo>
                              <a:pt x="5984" y="4000"/>
                            </a:lnTo>
                            <a:lnTo>
                              <a:pt x="5820" y="4074"/>
                            </a:lnTo>
                            <a:lnTo>
                              <a:pt x="5659" y="4156"/>
                            </a:lnTo>
                            <a:lnTo>
                              <a:pt x="5503" y="4245"/>
                            </a:lnTo>
                            <a:lnTo>
                              <a:pt x="5353" y="4342"/>
                            </a:lnTo>
                            <a:lnTo>
                              <a:pt x="5208" y="4445"/>
                            </a:lnTo>
                            <a:lnTo>
                              <a:pt x="5067" y="4556"/>
                            </a:lnTo>
                            <a:lnTo>
                              <a:pt x="4933" y="4673"/>
                            </a:lnTo>
                            <a:lnTo>
                              <a:pt x="4803" y="4795"/>
                            </a:lnTo>
                            <a:lnTo>
                              <a:pt x="4680" y="4924"/>
                            </a:lnTo>
                            <a:lnTo>
                              <a:pt x="4564" y="5058"/>
                            </a:lnTo>
                            <a:lnTo>
                              <a:pt x="4453" y="5199"/>
                            </a:lnTo>
                            <a:lnTo>
                              <a:pt x="4349" y="5344"/>
                            </a:lnTo>
                            <a:lnTo>
                              <a:pt x="4252" y="5495"/>
                            </a:lnTo>
                            <a:lnTo>
                              <a:pt x="4162" y="5649"/>
                            </a:lnTo>
                            <a:lnTo>
                              <a:pt x="4080" y="5810"/>
                            </a:lnTo>
                            <a:lnTo>
                              <a:pt x="4007" y="5974"/>
                            </a:lnTo>
                            <a:lnTo>
                              <a:pt x="3939" y="6142"/>
                            </a:lnTo>
                            <a:lnTo>
                              <a:pt x="3881" y="6314"/>
                            </a:lnTo>
                            <a:lnTo>
                              <a:pt x="3831" y="6490"/>
                            </a:lnTo>
                            <a:lnTo>
                              <a:pt x="3790" y="6669"/>
                            </a:lnTo>
                            <a:lnTo>
                              <a:pt x="3756" y="6851"/>
                            </a:lnTo>
                            <a:lnTo>
                              <a:pt x="3732" y="7036"/>
                            </a:lnTo>
                            <a:lnTo>
                              <a:pt x="3719" y="7224"/>
                            </a:lnTo>
                            <a:lnTo>
                              <a:pt x="3714" y="7415"/>
                            </a:lnTo>
                            <a:lnTo>
                              <a:pt x="3719" y="7605"/>
                            </a:lnTo>
                            <a:lnTo>
                              <a:pt x="3732" y="7793"/>
                            </a:lnTo>
                            <a:lnTo>
                              <a:pt x="3756" y="7978"/>
                            </a:lnTo>
                            <a:lnTo>
                              <a:pt x="3790" y="8161"/>
                            </a:lnTo>
                            <a:lnTo>
                              <a:pt x="3831" y="8340"/>
                            </a:lnTo>
                            <a:lnTo>
                              <a:pt x="3881" y="8516"/>
                            </a:lnTo>
                            <a:lnTo>
                              <a:pt x="3939" y="8689"/>
                            </a:lnTo>
                            <a:lnTo>
                              <a:pt x="4007" y="8856"/>
                            </a:lnTo>
                            <a:lnTo>
                              <a:pt x="4080" y="9021"/>
                            </a:lnTo>
                            <a:lnTo>
                              <a:pt x="4162" y="9180"/>
                            </a:lnTo>
                            <a:lnTo>
                              <a:pt x="4252" y="9335"/>
                            </a:lnTo>
                            <a:lnTo>
                              <a:pt x="4349" y="9486"/>
                            </a:lnTo>
                            <a:lnTo>
                              <a:pt x="4453" y="9632"/>
                            </a:lnTo>
                            <a:lnTo>
                              <a:pt x="4564" y="9771"/>
                            </a:lnTo>
                            <a:lnTo>
                              <a:pt x="4680" y="9906"/>
                            </a:lnTo>
                            <a:lnTo>
                              <a:pt x="4803" y="10035"/>
                            </a:lnTo>
                            <a:lnTo>
                              <a:pt x="4933" y="10158"/>
                            </a:lnTo>
                            <a:lnTo>
                              <a:pt x="5067" y="10275"/>
                            </a:lnTo>
                            <a:lnTo>
                              <a:pt x="5208" y="10384"/>
                            </a:lnTo>
                            <a:lnTo>
                              <a:pt x="5353" y="10487"/>
                            </a:lnTo>
                            <a:lnTo>
                              <a:pt x="5503" y="10584"/>
                            </a:lnTo>
                            <a:lnTo>
                              <a:pt x="5659" y="10674"/>
                            </a:lnTo>
                            <a:lnTo>
                              <a:pt x="5820" y="10756"/>
                            </a:lnTo>
                            <a:lnTo>
                              <a:pt x="5984" y="10831"/>
                            </a:lnTo>
                            <a:lnTo>
                              <a:pt x="6153" y="10897"/>
                            </a:lnTo>
                            <a:lnTo>
                              <a:pt x="6325" y="10955"/>
                            </a:lnTo>
                            <a:lnTo>
                              <a:pt x="6500" y="11005"/>
                            </a:lnTo>
                            <a:lnTo>
                              <a:pt x="6680" y="11047"/>
                            </a:lnTo>
                            <a:lnTo>
                              <a:pt x="6863" y="11080"/>
                            </a:lnTo>
                            <a:lnTo>
                              <a:pt x="7049" y="11103"/>
                            </a:lnTo>
                            <a:lnTo>
                              <a:pt x="7237" y="11117"/>
                            </a:lnTo>
                            <a:lnTo>
                              <a:pt x="7428" y="11122"/>
                            </a:lnTo>
                            <a:lnTo>
                              <a:pt x="7618" y="11117"/>
                            </a:lnTo>
                            <a:lnTo>
                              <a:pt x="7806" y="11103"/>
                            </a:lnTo>
                            <a:lnTo>
                              <a:pt x="7992" y="11080"/>
                            </a:lnTo>
                            <a:lnTo>
                              <a:pt x="8175" y="11047"/>
                            </a:lnTo>
                            <a:lnTo>
                              <a:pt x="8355" y="11005"/>
                            </a:lnTo>
                            <a:lnTo>
                              <a:pt x="8530" y="10955"/>
                            </a:lnTo>
                            <a:lnTo>
                              <a:pt x="8702" y="10897"/>
                            </a:lnTo>
                            <a:lnTo>
                              <a:pt x="8871" y="10831"/>
                            </a:lnTo>
                            <a:lnTo>
                              <a:pt x="9035" y="10756"/>
                            </a:lnTo>
                            <a:lnTo>
                              <a:pt x="9196" y="10674"/>
                            </a:lnTo>
                            <a:lnTo>
                              <a:pt x="9352" y="10584"/>
                            </a:lnTo>
                            <a:lnTo>
                              <a:pt x="9502" y="10487"/>
                            </a:lnTo>
                            <a:lnTo>
                              <a:pt x="9647" y="10384"/>
                            </a:lnTo>
                            <a:lnTo>
                              <a:pt x="9788" y="10275"/>
                            </a:lnTo>
                            <a:lnTo>
                              <a:pt x="9922" y="10158"/>
                            </a:lnTo>
                            <a:lnTo>
                              <a:pt x="10052" y="10035"/>
                            </a:lnTo>
                            <a:lnTo>
                              <a:pt x="10175" y="9906"/>
                            </a:lnTo>
                            <a:lnTo>
                              <a:pt x="10291" y="9771"/>
                            </a:lnTo>
                            <a:lnTo>
                              <a:pt x="10402" y="9632"/>
                            </a:lnTo>
                            <a:lnTo>
                              <a:pt x="10506" y="9486"/>
                            </a:lnTo>
                            <a:lnTo>
                              <a:pt x="10603" y="9335"/>
                            </a:lnTo>
                            <a:lnTo>
                              <a:pt x="10693" y="9180"/>
                            </a:lnTo>
                            <a:lnTo>
                              <a:pt x="10775" y="9021"/>
                            </a:lnTo>
                            <a:lnTo>
                              <a:pt x="10848" y="8856"/>
                            </a:lnTo>
                            <a:lnTo>
                              <a:pt x="10916" y="8689"/>
                            </a:lnTo>
                            <a:lnTo>
                              <a:pt x="10974" y="8516"/>
                            </a:lnTo>
                            <a:lnTo>
                              <a:pt x="11024" y="8340"/>
                            </a:lnTo>
                            <a:lnTo>
                              <a:pt x="11065" y="8161"/>
                            </a:lnTo>
                            <a:lnTo>
                              <a:pt x="11099" y="7978"/>
                            </a:lnTo>
                            <a:lnTo>
                              <a:pt x="11123" y="7793"/>
                            </a:lnTo>
                            <a:lnTo>
                              <a:pt x="11136" y="7605"/>
                            </a:lnTo>
                            <a:lnTo>
                              <a:pt x="11141" y="7415"/>
                            </a:lnTo>
                            <a:lnTo>
                              <a:pt x="11136" y="7224"/>
                            </a:lnTo>
                            <a:lnTo>
                              <a:pt x="11123" y="7036"/>
                            </a:lnTo>
                            <a:lnTo>
                              <a:pt x="11099" y="6851"/>
                            </a:lnTo>
                            <a:lnTo>
                              <a:pt x="11065" y="6669"/>
                            </a:lnTo>
                            <a:lnTo>
                              <a:pt x="11024" y="6490"/>
                            </a:lnTo>
                            <a:lnTo>
                              <a:pt x="10974" y="6314"/>
                            </a:lnTo>
                            <a:lnTo>
                              <a:pt x="10916" y="6142"/>
                            </a:lnTo>
                            <a:lnTo>
                              <a:pt x="10848" y="5974"/>
                            </a:lnTo>
                            <a:lnTo>
                              <a:pt x="10775" y="5810"/>
                            </a:lnTo>
                            <a:lnTo>
                              <a:pt x="10693" y="5649"/>
                            </a:lnTo>
                            <a:lnTo>
                              <a:pt x="10603" y="5495"/>
                            </a:lnTo>
                            <a:lnTo>
                              <a:pt x="10506" y="5344"/>
                            </a:lnTo>
                            <a:lnTo>
                              <a:pt x="10402" y="5199"/>
                            </a:lnTo>
                            <a:lnTo>
                              <a:pt x="10291" y="5058"/>
                            </a:lnTo>
                            <a:lnTo>
                              <a:pt x="10175" y="4924"/>
                            </a:lnTo>
                            <a:lnTo>
                              <a:pt x="10052" y="4795"/>
                            </a:lnTo>
                            <a:lnTo>
                              <a:pt x="9922" y="4673"/>
                            </a:lnTo>
                            <a:lnTo>
                              <a:pt x="9788" y="4556"/>
                            </a:lnTo>
                            <a:lnTo>
                              <a:pt x="9647" y="4445"/>
                            </a:lnTo>
                            <a:lnTo>
                              <a:pt x="9502" y="4342"/>
                            </a:lnTo>
                            <a:lnTo>
                              <a:pt x="9352" y="4245"/>
                            </a:lnTo>
                            <a:lnTo>
                              <a:pt x="9196" y="4156"/>
                            </a:lnTo>
                            <a:lnTo>
                              <a:pt x="9035" y="4074"/>
                            </a:lnTo>
                            <a:lnTo>
                              <a:pt x="8871" y="4000"/>
                            </a:lnTo>
                            <a:lnTo>
                              <a:pt x="8702" y="3932"/>
                            </a:lnTo>
                            <a:lnTo>
                              <a:pt x="8530" y="3874"/>
                            </a:lnTo>
                            <a:lnTo>
                              <a:pt x="8355" y="3824"/>
                            </a:lnTo>
                            <a:lnTo>
                              <a:pt x="8175" y="3783"/>
                            </a:lnTo>
                            <a:lnTo>
                              <a:pt x="7992" y="3751"/>
                            </a:lnTo>
                            <a:lnTo>
                              <a:pt x="7806" y="3727"/>
                            </a:lnTo>
                            <a:lnTo>
                              <a:pt x="7618" y="3712"/>
                            </a:lnTo>
                            <a:lnTo>
                              <a:pt x="7428" y="3707"/>
                            </a:lnTo>
                            <a:close/>
                            <a:moveTo>
                              <a:pt x="7428" y="9887"/>
                            </a:moveTo>
                            <a:lnTo>
                              <a:pt x="7300" y="9883"/>
                            </a:lnTo>
                            <a:lnTo>
                              <a:pt x="7175" y="9874"/>
                            </a:lnTo>
                            <a:lnTo>
                              <a:pt x="7051" y="9858"/>
                            </a:lnTo>
                            <a:lnTo>
                              <a:pt x="6929" y="9837"/>
                            </a:lnTo>
                            <a:lnTo>
                              <a:pt x="6809" y="9808"/>
                            </a:lnTo>
                            <a:lnTo>
                              <a:pt x="6691" y="9776"/>
                            </a:lnTo>
                            <a:lnTo>
                              <a:pt x="6576" y="9736"/>
                            </a:lnTo>
                            <a:lnTo>
                              <a:pt x="6464" y="9692"/>
                            </a:lnTo>
                            <a:lnTo>
                              <a:pt x="6355" y="9643"/>
                            </a:lnTo>
                            <a:lnTo>
                              <a:pt x="6247" y="9588"/>
                            </a:lnTo>
                            <a:lnTo>
                              <a:pt x="6144" y="9528"/>
                            </a:lnTo>
                            <a:lnTo>
                              <a:pt x="6043" y="9465"/>
                            </a:lnTo>
                            <a:lnTo>
                              <a:pt x="5947" y="9395"/>
                            </a:lnTo>
                            <a:lnTo>
                              <a:pt x="5854" y="9322"/>
                            </a:lnTo>
                            <a:lnTo>
                              <a:pt x="5763" y="9245"/>
                            </a:lnTo>
                            <a:lnTo>
                              <a:pt x="5677" y="9163"/>
                            </a:lnTo>
                            <a:lnTo>
                              <a:pt x="5596" y="9077"/>
                            </a:lnTo>
                            <a:lnTo>
                              <a:pt x="5517" y="8987"/>
                            </a:lnTo>
                            <a:lnTo>
                              <a:pt x="5444" y="8894"/>
                            </a:lnTo>
                            <a:lnTo>
                              <a:pt x="5375" y="8797"/>
                            </a:lnTo>
                            <a:lnTo>
                              <a:pt x="5310" y="8696"/>
                            </a:lnTo>
                            <a:lnTo>
                              <a:pt x="5250" y="8593"/>
                            </a:lnTo>
                            <a:lnTo>
                              <a:pt x="5196" y="8486"/>
                            </a:lnTo>
                            <a:lnTo>
                              <a:pt x="5147" y="8376"/>
                            </a:lnTo>
                            <a:lnTo>
                              <a:pt x="5102" y="8264"/>
                            </a:lnTo>
                            <a:lnTo>
                              <a:pt x="5063" y="8150"/>
                            </a:lnTo>
                            <a:lnTo>
                              <a:pt x="5030" y="8033"/>
                            </a:lnTo>
                            <a:lnTo>
                              <a:pt x="5002" y="7912"/>
                            </a:lnTo>
                            <a:lnTo>
                              <a:pt x="4980" y="7792"/>
                            </a:lnTo>
                            <a:lnTo>
                              <a:pt x="4965" y="7667"/>
                            </a:lnTo>
                            <a:lnTo>
                              <a:pt x="4955" y="7542"/>
                            </a:lnTo>
                            <a:lnTo>
                              <a:pt x="4951" y="7415"/>
                            </a:lnTo>
                            <a:lnTo>
                              <a:pt x="4955" y="7288"/>
                            </a:lnTo>
                            <a:lnTo>
                              <a:pt x="4965" y="7162"/>
                            </a:lnTo>
                            <a:lnTo>
                              <a:pt x="4980" y="7039"/>
                            </a:lnTo>
                            <a:lnTo>
                              <a:pt x="5002" y="6917"/>
                            </a:lnTo>
                            <a:lnTo>
                              <a:pt x="5030" y="6798"/>
                            </a:lnTo>
                            <a:lnTo>
                              <a:pt x="5063" y="6681"/>
                            </a:lnTo>
                            <a:lnTo>
                              <a:pt x="5102" y="6565"/>
                            </a:lnTo>
                            <a:lnTo>
                              <a:pt x="5147" y="6453"/>
                            </a:lnTo>
                            <a:lnTo>
                              <a:pt x="5196" y="6343"/>
                            </a:lnTo>
                            <a:lnTo>
                              <a:pt x="5250" y="6238"/>
                            </a:lnTo>
                            <a:lnTo>
                              <a:pt x="5310" y="6133"/>
                            </a:lnTo>
                            <a:lnTo>
                              <a:pt x="5375" y="6034"/>
                            </a:lnTo>
                            <a:lnTo>
                              <a:pt x="5444" y="5937"/>
                            </a:lnTo>
                            <a:lnTo>
                              <a:pt x="5517" y="5843"/>
                            </a:lnTo>
                            <a:lnTo>
                              <a:pt x="5596" y="5754"/>
                            </a:lnTo>
                            <a:lnTo>
                              <a:pt x="5677" y="5668"/>
                            </a:lnTo>
                            <a:lnTo>
                              <a:pt x="5763" y="5586"/>
                            </a:lnTo>
                            <a:lnTo>
                              <a:pt x="5854" y="5507"/>
                            </a:lnTo>
                            <a:lnTo>
                              <a:pt x="5947" y="5434"/>
                            </a:lnTo>
                            <a:lnTo>
                              <a:pt x="6043" y="5366"/>
                            </a:lnTo>
                            <a:lnTo>
                              <a:pt x="6144" y="5301"/>
                            </a:lnTo>
                            <a:lnTo>
                              <a:pt x="6247" y="5241"/>
                            </a:lnTo>
                            <a:lnTo>
                              <a:pt x="6355" y="5188"/>
                            </a:lnTo>
                            <a:lnTo>
                              <a:pt x="6464" y="5138"/>
                            </a:lnTo>
                            <a:lnTo>
                              <a:pt x="6576" y="5093"/>
                            </a:lnTo>
                            <a:lnTo>
                              <a:pt x="6691" y="5055"/>
                            </a:lnTo>
                            <a:lnTo>
                              <a:pt x="6809" y="5021"/>
                            </a:lnTo>
                            <a:lnTo>
                              <a:pt x="6929" y="4994"/>
                            </a:lnTo>
                            <a:lnTo>
                              <a:pt x="7051" y="4971"/>
                            </a:lnTo>
                            <a:lnTo>
                              <a:pt x="7175" y="4956"/>
                            </a:lnTo>
                            <a:lnTo>
                              <a:pt x="7300" y="4946"/>
                            </a:lnTo>
                            <a:lnTo>
                              <a:pt x="7428" y="4943"/>
                            </a:lnTo>
                            <a:lnTo>
                              <a:pt x="7555" y="4946"/>
                            </a:lnTo>
                            <a:lnTo>
                              <a:pt x="7680" y="4956"/>
                            </a:lnTo>
                            <a:lnTo>
                              <a:pt x="7804" y="4971"/>
                            </a:lnTo>
                            <a:lnTo>
                              <a:pt x="7926" y="4994"/>
                            </a:lnTo>
                            <a:lnTo>
                              <a:pt x="8046" y="5021"/>
                            </a:lnTo>
                            <a:lnTo>
                              <a:pt x="8164" y="5055"/>
                            </a:lnTo>
                            <a:lnTo>
                              <a:pt x="8279" y="5093"/>
                            </a:lnTo>
                            <a:lnTo>
                              <a:pt x="8391" y="5138"/>
                            </a:lnTo>
                            <a:lnTo>
                              <a:pt x="8500" y="5188"/>
                            </a:lnTo>
                            <a:lnTo>
                              <a:pt x="8608" y="5241"/>
                            </a:lnTo>
                            <a:lnTo>
                              <a:pt x="8711" y="5301"/>
                            </a:lnTo>
                            <a:lnTo>
                              <a:pt x="8812" y="5366"/>
                            </a:lnTo>
                            <a:lnTo>
                              <a:pt x="8908" y="5434"/>
                            </a:lnTo>
                            <a:lnTo>
                              <a:pt x="9001" y="5507"/>
                            </a:lnTo>
                            <a:lnTo>
                              <a:pt x="9092" y="5586"/>
                            </a:lnTo>
                            <a:lnTo>
                              <a:pt x="9178" y="5668"/>
                            </a:lnTo>
                            <a:lnTo>
                              <a:pt x="9259" y="5754"/>
                            </a:lnTo>
                            <a:lnTo>
                              <a:pt x="9338" y="5843"/>
                            </a:lnTo>
                            <a:lnTo>
                              <a:pt x="9411" y="5937"/>
                            </a:lnTo>
                            <a:lnTo>
                              <a:pt x="9480" y="6034"/>
                            </a:lnTo>
                            <a:lnTo>
                              <a:pt x="9545" y="6133"/>
                            </a:lnTo>
                            <a:lnTo>
                              <a:pt x="9605" y="6238"/>
                            </a:lnTo>
                            <a:lnTo>
                              <a:pt x="9659" y="6343"/>
                            </a:lnTo>
                            <a:lnTo>
                              <a:pt x="9708" y="6453"/>
                            </a:lnTo>
                            <a:lnTo>
                              <a:pt x="9753" y="6565"/>
                            </a:lnTo>
                            <a:lnTo>
                              <a:pt x="9792" y="6681"/>
                            </a:lnTo>
                            <a:lnTo>
                              <a:pt x="9825" y="6798"/>
                            </a:lnTo>
                            <a:lnTo>
                              <a:pt x="9853" y="6917"/>
                            </a:lnTo>
                            <a:lnTo>
                              <a:pt x="9875" y="7039"/>
                            </a:lnTo>
                            <a:lnTo>
                              <a:pt x="9890" y="7162"/>
                            </a:lnTo>
                            <a:lnTo>
                              <a:pt x="9900" y="7288"/>
                            </a:lnTo>
                            <a:lnTo>
                              <a:pt x="9904" y="7415"/>
                            </a:lnTo>
                            <a:lnTo>
                              <a:pt x="9900" y="7542"/>
                            </a:lnTo>
                            <a:lnTo>
                              <a:pt x="9890" y="7667"/>
                            </a:lnTo>
                            <a:lnTo>
                              <a:pt x="9875" y="7792"/>
                            </a:lnTo>
                            <a:lnTo>
                              <a:pt x="9853" y="7912"/>
                            </a:lnTo>
                            <a:lnTo>
                              <a:pt x="9825" y="8033"/>
                            </a:lnTo>
                            <a:lnTo>
                              <a:pt x="9792" y="8150"/>
                            </a:lnTo>
                            <a:lnTo>
                              <a:pt x="9753" y="8264"/>
                            </a:lnTo>
                            <a:lnTo>
                              <a:pt x="9708" y="8376"/>
                            </a:lnTo>
                            <a:lnTo>
                              <a:pt x="9659" y="8486"/>
                            </a:lnTo>
                            <a:lnTo>
                              <a:pt x="9605" y="8593"/>
                            </a:lnTo>
                            <a:lnTo>
                              <a:pt x="9545" y="8696"/>
                            </a:lnTo>
                            <a:lnTo>
                              <a:pt x="9480" y="8797"/>
                            </a:lnTo>
                            <a:lnTo>
                              <a:pt x="9411" y="8894"/>
                            </a:lnTo>
                            <a:lnTo>
                              <a:pt x="9338" y="8987"/>
                            </a:lnTo>
                            <a:lnTo>
                              <a:pt x="9259" y="9077"/>
                            </a:lnTo>
                            <a:lnTo>
                              <a:pt x="9178" y="9163"/>
                            </a:lnTo>
                            <a:lnTo>
                              <a:pt x="9092" y="9245"/>
                            </a:lnTo>
                            <a:lnTo>
                              <a:pt x="9001" y="9322"/>
                            </a:lnTo>
                            <a:lnTo>
                              <a:pt x="8908" y="9395"/>
                            </a:lnTo>
                            <a:lnTo>
                              <a:pt x="8812" y="9465"/>
                            </a:lnTo>
                            <a:lnTo>
                              <a:pt x="8711" y="9528"/>
                            </a:lnTo>
                            <a:lnTo>
                              <a:pt x="8608" y="9588"/>
                            </a:lnTo>
                            <a:lnTo>
                              <a:pt x="8500" y="9643"/>
                            </a:lnTo>
                            <a:lnTo>
                              <a:pt x="8391" y="9692"/>
                            </a:lnTo>
                            <a:lnTo>
                              <a:pt x="8279" y="9736"/>
                            </a:lnTo>
                            <a:lnTo>
                              <a:pt x="8164" y="9776"/>
                            </a:lnTo>
                            <a:lnTo>
                              <a:pt x="8046" y="9808"/>
                            </a:lnTo>
                            <a:lnTo>
                              <a:pt x="7926" y="9837"/>
                            </a:lnTo>
                            <a:lnTo>
                              <a:pt x="7804" y="9858"/>
                            </a:lnTo>
                            <a:lnTo>
                              <a:pt x="7680" y="9874"/>
                            </a:lnTo>
                            <a:lnTo>
                              <a:pt x="7555" y="9883"/>
                            </a:lnTo>
                            <a:lnTo>
                              <a:pt x="7428" y="9887"/>
                            </a:lnTo>
                            <a:close/>
                            <a:moveTo>
                              <a:pt x="7428" y="0"/>
                            </a:moveTo>
                            <a:lnTo>
                              <a:pt x="7045" y="10"/>
                            </a:lnTo>
                            <a:lnTo>
                              <a:pt x="6667" y="39"/>
                            </a:lnTo>
                            <a:lnTo>
                              <a:pt x="6296" y="86"/>
                            </a:lnTo>
                            <a:lnTo>
                              <a:pt x="5931" y="151"/>
                            </a:lnTo>
                            <a:lnTo>
                              <a:pt x="5571" y="234"/>
                            </a:lnTo>
                            <a:lnTo>
                              <a:pt x="5218" y="333"/>
                            </a:lnTo>
                            <a:lnTo>
                              <a:pt x="4873" y="450"/>
                            </a:lnTo>
                            <a:lnTo>
                              <a:pt x="4536" y="582"/>
                            </a:lnTo>
                            <a:lnTo>
                              <a:pt x="4207" y="732"/>
                            </a:lnTo>
                            <a:lnTo>
                              <a:pt x="3887" y="894"/>
                            </a:lnTo>
                            <a:lnTo>
                              <a:pt x="3575" y="1074"/>
                            </a:lnTo>
                            <a:lnTo>
                              <a:pt x="3274" y="1266"/>
                            </a:lnTo>
                            <a:lnTo>
                              <a:pt x="2983" y="1473"/>
                            </a:lnTo>
                            <a:lnTo>
                              <a:pt x="2703" y="1693"/>
                            </a:lnTo>
                            <a:lnTo>
                              <a:pt x="2433" y="1926"/>
                            </a:lnTo>
                            <a:lnTo>
                              <a:pt x="2175" y="2171"/>
                            </a:lnTo>
                            <a:lnTo>
                              <a:pt x="1929" y="2428"/>
                            </a:lnTo>
                            <a:lnTo>
                              <a:pt x="1696" y="2698"/>
                            </a:lnTo>
                            <a:lnTo>
                              <a:pt x="1476" y="2978"/>
                            </a:lnTo>
                            <a:lnTo>
                              <a:pt x="1269" y="3268"/>
                            </a:lnTo>
                            <a:lnTo>
                              <a:pt x="1075" y="3569"/>
                            </a:lnTo>
                            <a:lnTo>
                              <a:pt x="896" y="3880"/>
                            </a:lnTo>
                            <a:lnTo>
                              <a:pt x="733" y="4200"/>
                            </a:lnTo>
                            <a:lnTo>
                              <a:pt x="583" y="4528"/>
                            </a:lnTo>
                            <a:lnTo>
                              <a:pt x="451" y="4866"/>
                            </a:lnTo>
                            <a:lnTo>
                              <a:pt x="334" y="5210"/>
                            </a:lnTo>
                            <a:lnTo>
                              <a:pt x="234" y="5561"/>
                            </a:lnTo>
                            <a:lnTo>
                              <a:pt x="151" y="5920"/>
                            </a:lnTo>
                            <a:lnTo>
                              <a:pt x="86" y="6285"/>
                            </a:lnTo>
                            <a:lnTo>
                              <a:pt x="39" y="6657"/>
                            </a:lnTo>
                            <a:lnTo>
                              <a:pt x="10" y="7033"/>
                            </a:lnTo>
                            <a:lnTo>
                              <a:pt x="0" y="7415"/>
                            </a:lnTo>
                            <a:lnTo>
                              <a:pt x="4" y="7690"/>
                            </a:lnTo>
                            <a:lnTo>
                              <a:pt x="12" y="7952"/>
                            </a:lnTo>
                            <a:lnTo>
                              <a:pt x="30" y="8207"/>
                            </a:lnTo>
                            <a:lnTo>
                              <a:pt x="56" y="8453"/>
                            </a:lnTo>
                            <a:lnTo>
                              <a:pt x="90" y="8695"/>
                            </a:lnTo>
                            <a:lnTo>
                              <a:pt x="133" y="8931"/>
                            </a:lnTo>
                            <a:lnTo>
                              <a:pt x="187" y="9166"/>
                            </a:lnTo>
                            <a:lnTo>
                              <a:pt x="250" y="9401"/>
                            </a:lnTo>
                            <a:lnTo>
                              <a:pt x="327" y="9637"/>
                            </a:lnTo>
                            <a:lnTo>
                              <a:pt x="414" y="9875"/>
                            </a:lnTo>
                            <a:lnTo>
                              <a:pt x="513" y="10118"/>
                            </a:lnTo>
                            <a:lnTo>
                              <a:pt x="627" y="10368"/>
                            </a:lnTo>
                            <a:lnTo>
                              <a:pt x="754" y="10626"/>
                            </a:lnTo>
                            <a:lnTo>
                              <a:pt x="895" y="10893"/>
                            </a:lnTo>
                            <a:lnTo>
                              <a:pt x="1052" y="11173"/>
                            </a:lnTo>
                            <a:lnTo>
                              <a:pt x="1224" y="11465"/>
                            </a:lnTo>
                            <a:lnTo>
                              <a:pt x="1413" y="11774"/>
                            </a:lnTo>
                            <a:lnTo>
                              <a:pt x="1619" y="12097"/>
                            </a:lnTo>
                            <a:lnTo>
                              <a:pt x="1843" y="12441"/>
                            </a:lnTo>
                            <a:lnTo>
                              <a:pt x="2086" y="12804"/>
                            </a:lnTo>
                            <a:lnTo>
                              <a:pt x="2347" y="13190"/>
                            </a:lnTo>
                            <a:lnTo>
                              <a:pt x="2628" y="13599"/>
                            </a:lnTo>
                            <a:lnTo>
                              <a:pt x="2930" y="14033"/>
                            </a:lnTo>
                            <a:lnTo>
                              <a:pt x="3251" y="14495"/>
                            </a:lnTo>
                            <a:lnTo>
                              <a:pt x="3962" y="15506"/>
                            </a:lnTo>
                            <a:lnTo>
                              <a:pt x="4764" y="16648"/>
                            </a:lnTo>
                            <a:lnTo>
                              <a:pt x="5202" y="17271"/>
                            </a:lnTo>
                            <a:lnTo>
                              <a:pt x="5664" y="17933"/>
                            </a:lnTo>
                            <a:lnTo>
                              <a:pt x="6151" y="18634"/>
                            </a:lnTo>
                            <a:lnTo>
                              <a:pt x="6665" y="19374"/>
                            </a:lnTo>
                            <a:lnTo>
                              <a:pt x="6701" y="19422"/>
                            </a:lnTo>
                            <a:lnTo>
                              <a:pt x="6738" y="19467"/>
                            </a:lnTo>
                            <a:lnTo>
                              <a:pt x="6778" y="19509"/>
                            </a:lnTo>
                            <a:lnTo>
                              <a:pt x="6821" y="19548"/>
                            </a:lnTo>
                            <a:lnTo>
                              <a:pt x="6864" y="19584"/>
                            </a:lnTo>
                            <a:lnTo>
                              <a:pt x="6910" y="19616"/>
                            </a:lnTo>
                            <a:lnTo>
                              <a:pt x="6958" y="19646"/>
                            </a:lnTo>
                            <a:lnTo>
                              <a:pt x="7006" y="19672"/>
                            </a:lnTo>
                            <a:lnTo>
                              <a:pt x="7056" y="19696"/>
                            </a:lnTo>
                            <a:lnTo>
                              <a:pt x="7106" y="19716"/>
                            </a:lnTo>
                            <a:lnTo>
                              <a:pt x="7158" y="19733"/>
                            </a:lnTo>
                            <a:lnTo>
                              <a:pt x="7211" y="19747"/>
                            </a:lnTo>
                            <a:lnTo>
                              <a:pt x="7264" y="19758"/>
                            </a:lnTo>
                            <a:lnTo>
                              <a:pt x="7318" y="19766"/>
                            </a:lnTo>
                            <a:lnTo>
                              <a:pt x="7371" y="19771"/>
                            </a:lnTo>
                            <a:lnTo>
                              <a:pt x="7426" y="19772"/>
                            </a:lnTo>
                            <a:lnTo>
                              <a:pt x="7480" y="19771"/>
                            </a:lnTo>
                            <a:lnTo>
                              <a:pt x="7535" y="19766"/>
                            </a:lnTo>
                            <a:lnTo>
                              <a:pt x="7588" y="19758"/>
                            </a:lnTo>
                            <a:lnTo>
                              <a:pt x="7642" y="19747"/>
                            </a:lnTo>
                            <a:lnTo>
                              <a:pt x="7694" y="19733"/>
                            </a:lnTo>
                            <a:lnTo>
                              <a:pt x="7747" y="19716"/>
                            </a:lnTo>
                            <a:lnTo>
                              <a:pt x="7798" y="19696"/>
                            </a:lnTo>
                            <a:lnTo>
                              <a:pt x="7847" y="19672"/>
                            </a:lnTo>
                            <a:lnTo>
                              <a:pt x="7896" y="19646"/>
                            </a:lnTo>
                            <a:lnTo>
                              <a:pt x="7943" y="19616"/>
                            </a:lnTo>
                            <a:lnTo>
                              <a:pt x="7990" y="19584"/>
                            </a:lnTo>
                            <a:lnTo>
                              <a:pt x="8033" y="19548"/>
                            </a:lnTo>
                            <a:lnTo>
                              <a:pt x="8076" y="19509"/>
                            </a:lnTo>
                            <a:lnTo>
                              <a:pt x="8115" y="19467"/>
                            </a:lnTo>
                            <a:lnTo>
                              <a:pt x="8154" y="19422"/>
                            </a:lnTo>
                            <a:lnTo>
                              <a:pt x="8190" y="19374"/>
                            </a:lnTo>
                            <a:lnTo>
                              <a:pt x="8704" y="18634"/>
                            </a:lnTo>
                            <a:lnTo>
                              <a:pt x="9191" y="17933"/>
                            </a:lnTo>
                            <a:lnTo>
                              <a:pt x="9653" y="17271"/>
                            </a:lnTo>
                            <a:lnTo>
                              <a:pt x="10091" y="16648"/>
                            </a:lnTo>
                            <a:lnTo>
                              <a:pt x="10893" y="15506"/>
                            </a:lnTo>
                            <a:lnTo>
                              <a:pt x="11604" y="14495"/>
                            </a:lnTo>
                            <a:lnTo>
                              <a:pt x="11925" y="14033"/>
                            </a:lnTo>
                            <a:lnTo>
                              <a:pt x="12227" y="13599"/>
                            </a:lnTo>
                            <a:lnTo>
                              <a:pt x="12508" y="13190"/>
                            </a:lnTo>
                            <a:lnTo>
                              <a:pt x="12769" y="12804"/>
                            </a:lnTo>
                            <a:lnTo>
                              <a:pt x="13012" y="12441"/>
                            </a:lnTo>
                            <a:lnTo>
                              <a:pt x="13236" y="12097"/>
                            </a:lnTo>
                            <a:lnTo>
                              <a:pt x="13442" y="11774"/>
                            </a:lnTo>
                            <a:lnTo>
                              <a:pt x="13631" y="11465"/>
                            </a:lnTo>
                            <a:lnTo>
                              <a:pt x="13803" y="11173"/>
                            </a:lnTo>
                            <a:lnTo>
                              <a:pt x="13960" y="10893"/>
                            </a:lnTo>
                            <a:lnTo>
                              <a:pt x="14101" y="10626"/>
                            </a:lnTo>
                            <a:lnTo>
                              <a:pt x="14228" y="10368"/>
                            </a:lnTo>
                            <a:lnTo>
                              <a:pt x="14342" y="10118"/>
                            </a:lnTo>
                            <a:lnTo>
                              <a:pt x="14441" y="9875"/>
                            </a:lnTo>
                            <a:lnTo>
                              <a:pt x="14528" y="9637"/>
                            </a:lnTo>
                            <a:lnTo>
                              <a:pt x="14605" y="9401"/>
                            </a:lnTo>
                            <a:lnTo>
                              <a:pt x="14668" y="9166"/>
                            </a:lnTo>
                            <a:lnTo>
                              <a:pt x="14722" y="8931"/>
                            </a:lnTo>
                            <a:lnTo>
                              <a:pt x="14765" y="8695"/>
                            </a:lnTo>
                            <a:lnTo>
                              <a:pt x="14799" y="8453"/>
                            </a:lnTo>
                            <a:lnTo>
                              <a:pt x="14825" y="8207"/>
                            </a:lnTo>
                            <a:lnTo>
                              <a:pt x="14843" y="7952"/>
                            </a:lnTo>
                            <a:lnTo>
                              <a:pt x="14851" y="7690"/>
                            </a:lnTo>
                            <a:lnTo>
                              <a:pt x="14855" y="7415"/>
                            </a:lnTo>
                            <a:lnTo>
                              <a:pt x="14845" y="7033"/>
                            </a:lnTo>
                            <a:lnTo>
                              <a:pt x="14816" y="6657"/>
                            </a:lnTo>
                            <a:lnTo>
                              <a:pt x="14769" y="6285"/>
                            </a:lnTo>
                            <a:lnTo>
                              <a:pt x="14704" y="5920"/>
                            </a:lnTo>
                            <a:lnTo>
                              <a:pt x="14621" y="5561"/>
                            </a:lnTo>
                            <a:lnTo>
                              <a:pt x="14521" y="5210"/>
                            </a:lnTo>
                            <a:lnTo>
                              <a:pt x="14404" y="4866"/>
                            </a:lnTo>
                            <a:lnTo>
                              <a:pt x="14272" y="4528"/>
                            </a:lnTo>
                            <a:lnTo>
                              <a:pt x="14122" y="4200"/>
                            </a:lnTo>
                            <a:lnTo>
                              <a:pt x="13959" y="3880"/>
                            </a:lnTo>
                            <a:lnTo>
                              <a:pt x="13780" y="3569"/>
                            </a:lnTo>
                            <a:lnTo>
                              <a:pt x="13586" y="3268"/>
                            </a:lnTo>
                            <a:lnTo>
                              <a:pt x="13379" y="2978"/>
                            </a:lnTo>
                            <a:lnTo>
                              <a:pt x="13159" y="2698"/>
                            </a:lnTo>
                            <a:lnTo>
                              <a:pt x="12926" y="2428"/>
                            </a:lnTo>
                            <a:lnTo>
                              <a:pt x="12680" y="2171"/>
                            </a:lnTo>
                            <a:lnTo>
                              <a:pt x="12422" y="1926"/>
                            </a:lnTo>
                            <a:lnTo>
                              <a:pt x="12152" y="1693"/>
                            </a:lnTo>
                            <a:lnTo>
                              <a:pt x="11872" y="1473"/>
                            </a:lnTo>
                            <a:lnTo>
                              <a:pt x="11581" y="1266"/>
                            </a:lnTo>
                            <a:lnTo>
                              <a:pt x="11280" y="1074"/>
                            </a:lnTo>
                            <a:lnTo>
                              <a:pt x="10968" y="894"/>
                            </a:lnTo>
                            <a:lnTo>
                              <a:pt x="10648" y="732"/>
                            </a:lnTo>
                            <a:lnTo>
                              <a:pt x="10319" y="582"/>
                            </a:lnTo>
                            <a:lnTo>
                              <a:pt x="9982" y="450"/>
                            </a:lnTo>
                            <a:lnTo>
                              <a:pt x="9637" y="333"/>
                            </a:lnTo>
                            <a:lnTo>
                              <a:pt x="9284" y="234"/>
                            </a:lnTo>
                            <a:lnTo>
                              <a:pt x="8924" y="151"/>
                            </a:lnTo>
                            <a:lnTo>
                              <a:pt x="8559" y="86"/>
                            </a:lnTo>
                            <a:lnTo>
                              <a:pt x="8188" y="39"/>
                            </a:lnTo>
                            <a:lnTo>
                              <a:pt x="7810" y="10"/>
                            </a:lnTo>
                            <a:lnTo>
                              <a:pt x="7428" y="0"/>
                            </a:lnTo>
                            <a:close/>
                            <a:moveTo>
                              <a:pt x="7428" y="18304"/>
                            </a:moveTo>
                            <a:lnTo>
                              <a:pt x="6935" y="17595"/>
                            </a:lnTo>
                            <a:lnTo>
                              <a:pt x="6470" y="16927"/>
                            </a:lnTo>
                            <a:lnTo>
                              <a:pt x="6030" y="16296"/>
                            </a:lnTo>
                            <a:lnTo>
                              <a:pt x="5614" y="15704"/>
                            </a:lnTo>
                            <a:lnTo>
                              <a:pt x="4855" y="14623"/>
                            </a:lnTo>
                            <a:lnTo>
                              <a:pt x="4187" y="13670"/>
                            </a:lnTo>
                            <a:lnTo>
                              <a:pt x="3886" y="13237"/>
                            </a:lnTo>
                            <a:lnTo>
                              <a:pt x="3604" y="12833"/>
                            </a:lnTo>
                            <a:lnTo>
                              <a:pt x="3344" y="12452"/>
                            </a:lnTo>
                            <a:lnTo>
                              <a:pt x="3102" y="12096"/>
                            </a:lnTo>
                            <a:lnTo>
                              <a:pt x="2879" y="11761"/>
                            </a:lnTo>
                            <a:lnTo>
                              <a:pt x="2673" y="11448"/>
                            </a:lnTo>
                            <a:lnTo>
                              <a:pt x="2484" y="11153"/>
                            </a:lnTo>
                            <a:lnTo>
                              <a:pt x="2313" y="10876"/>
                            </a:lnTo>
                            <a:lnTo>
                              <a:pt x="2156" y="10613"/>
                            </a:lnTo>
                            <a:lnTo>
                              <a:pt x="2015" y="10366"/>
                            </a:lnTo>
                            <a:lnTo>
                              <a:pt x="1889" y="10129"/>
                            </a:lnTo>
                            <a:lnTo>
                              <a:pt x="1776" y="9904"/>
                            </a:lnTo>
                            <a:lnTo>
                              <a:pt x="1676" y="9686"/>
                            </a:lnTo>
                            <a:lnTo>
                              <a:pt x="1589" y="9477"/>
                            </a:lnTo>
                            <a:lnTo>
                              <a:pt x="1513" y="9273"/>
                            </a:lnTo>
                            <a:lnTo>
                              <a:pt x="1447" y="9073"/>
                            </a:lnTo>
                            <a:lnTo>
                              <a:pt x="1393" y="8875"/>
                            </a:lnTo>
                            <a:lnTo>
                              <a:pt x="1347" y="8679"/>
                            </a:lnTo>
                            <a:lnTo>
                              <a:pt x="1311" y="8480"/>
                            </a:lnTo>
                            <a:lnTo>
                              <a:pt x="1282" y="8279"/>
                            </a:lnTo>
                            <a:lnTo>
                              <a:pt x="1262" y="8074"/>
                            </a:lnTo>
                            <a:lnTo>
                              <a:pt x="1249" y="7862"/>
                            </a:lnTo>
                            <a:lnTo>
                              <a:pt x="1240" y="7644"/>
                            </a:lnTo>
                            <a:lnTo>
                              <a:pt x="1238" y="7415"/>
                            </a:lnTo>
                            <a:lnTo>
                              <a:pt x="1240" y="7260"/>
                            </a:lnTo>
                            <a:lnTo>
                              <a:pt x="1245" y="7106"/>
                            </a:lnTo>
                            <a:lnTo>
                              <a:pt x="1255" y="6953"/>
                            </a:lnTo>
                            <a:lnTo>
                              <a:pt x="1267" y="6801"/>
                            </a:lnTo>
                            <a:lnTo>
                              <a:pt x="1285" y="6650"/>
                            </a:lnTo>
                            <a:lnTo>
                              <a:pt x="1305" y="6499"/>
                            </a:lnTo>
                            <a:lnTo>
                              <a:pt x="1330" y="6348"/>
                            </a:lnTo>
                            <a:lnTo>
                              <a:pt x="1357" y="6199"/>
                            </a:lnTo>
                            <a:lnTo>
                              <a:pt x="1388" y="6051"/>
                            </a:lnTo>
                            <a:lnTo>
                              <a:pt x="1423" y="5904"/>
                            </a:lnTo>
                            <a:lnTo>
                              <a:pt x="1462" y="5759"/>
                            </a:lnTo>
                            <a:lnTo>
                              <a:pt x="1503" y="5614"/>
                            </a:lnTo>
                            <a:lnTo>
                              <a:pt x="1549" y="5471"/>
                            </a:lnTo>
                            <a:lnTo>
                              <a:pt x="1598" y="5328"/>
                            </a:lnTo>
                            <a:lnTo>
                              <a:pt x="1650" y="5188"/>
                            </a:lnTo>
                            <a:lnTo>
                              <a:pt x="1706" y="5048"/>
                            </a:lnTo>
                            <a:lnTo>
                              <a:pt x="1765" y="4910"/>
                            </a:lnTo>
                            <a:lnTo>
                              <a:pt x="1828" y="4773"/>
                            </a:lnTo>
                            <a:lnTo>
                              <a:pt x="1894" y="4639"/>
                            </a:lnTo>
                            <a:lnTo>
                              <a:pt x="1963" y="4505"/>
                            </a:lnTo>
                            <a:lnTo>
                              <a:pt x="2036" y="4373"/>
                            </a:lnTo>
                            <a:lnTo>
                              <a:pt x="2112" y="4243"/>
                            </a:lnTo>
                            <a:lnTo>
                              <a:pt x="2191" y="4114"/>
                            </a:lnTo>
                            <a:lnTo>
                              <a:pt x="2274" y="3988"/>
                            </a:lnTo>
                            <a:lnTo>
                              <a:pt x="2360" y="3863"/>
                            </a:lnTo>
                            <a:lnTo>
                              <a:pt x="2449" y="3740"/>
                            </a:lnTo>
                            <a:lnTo>
                              <a:pt x="2541" y="3619"/>
                            </a:lnTo>
                            <a:lnTo>
                              <a:pt x="2637" y="3500"/>
                            </a:lnTo>
                            <a:lnTo>
                              <a:pt x="2735" y="3383"/>
                            </a:lnTo>
                            <a:lnTo>
                              <a:pt x="2838" y="3268"/>
                            </a:lnTo>
                            <a:lnTo>
                              <a:pt x="2942" y="3155"/>
                            </a:lnTo>
                            <a:lnTo>
                              <a:pt x="3051" y="3045"/>
                            </a:lnTo>
                            <a:lnTo>
                              <a:pt x="3160" y="2937"/>
                            </a:lnTo>
                            <a:lnTo>
                              <a:pt x="3274" y="2833"/>
                            </a:lnTo>
                            <a:lnTo>
                              <a:pt x="3388" y="2731"/>
                            </a:lnTo>
                            <a:lnTo>
                              <a:pt x="3506" y="2632"/>
                            </a:lnTo>
                            <a:lnTo>
                              <a:pt x="3625" y="2537"/>
                            </a:lnTo>
                            <a:lnTo>
                              <a:pt x="3746" y="2445"/>
                            </a:lnTo>
                            <a:lnTo>
                              <a:pt x="3870" y="2356"/>
                            </a:lnTo>
                            <a:lnTo>
                              <a:pt x="3994" y="2270"/>
                            </a:lnTo>
                            <a:lnTo>
                              <a:pt x="4121" y="2188"/>
                            </a:lnTo>
                            <a:lnTo>
                              <a:pt x="4250" y="2109"/>
                            </a:lnTo>
                            <a:lnTo>
                              <a:pt x="4380" y="2033"/>
                            </a:lnTo>
                            <a:lnTo>
                              <a:pt x="4513" y="1959"/>
                            </a:lnTo>
                            <a:lnTo>
                              <a:pt x="4646" y="1891"/>
                            </a:lnTo>
                            <a:lnTo>
                              <a:pt x="4782" y="1825"/>
                            </a:lnTo>
                            <a:lnTo>
                              <a:pt x="4919" y="1762"/>
                            </a:lnTo>
                            <a:lnTo>
                              <a:pt x="5057" y="1703"/>
                            </a:lnTo>
                            <a:lnTo>
                              <a:pt x="5197" y="1647"/>
                            </a:lnTo>
                            <a:lnTo>
                              <a:pt x="5338" y="1595"/>
                            </a:lnTo>
                            <a:lnTo>
                              <a:pt x="5480" y="1546"/>
                            </a:lnTo>
                            <a:lnTo>
                              <a:pt x="5624" y="1500"/>
                            </a:lnTo>
                            <a:lnTo>
                              <a:pt x="5769" y="1459"/>
                            </a:lnTo>
                            <a:lnTo>
                              <a:pt x="5915" y="1421"/>
                            </a:lnTo>
                            <a:lnTo>
                              <a:pt x="6062" y="1386"/>
                            </a:lnTo>
                            <a:lnTo>
                              <a:pt x="6210" y="1355"/>
                            </a:lnTo>
                            <a:lnTo>
                              <a:pt x="6359" y="1327"/>
                            </a:lnTo>
                            <a:lnTo>
                              <a:pt x="6509" y="1303"/>
                            </a:lnTo>
                            <a:lnTo>
                              <a:pt x="6661" y="1283"/>
                            </a:lnTo>
                            <a:lnTo>
                              <a:pt x="6813" y="1265"/>
                            </a:lnTo>
                            <a:lnTo>
                              <a:pt x="6965" y="1253"/>
                            </a:lnTo>
                            <a:lnTo>
                              <a:pt x="7118" y="1243"/>
                            </a:lnTo>
                            <a:lnTo>
                              <a:pt x="7273" y="1238"/>
                            </a:lnTo>
                            <a:lnTo>
                              <a:pt x="7428" y="1235"/>
                            </a:lnTo>
                            <a:lnTo>
                              <a:pt x="7582" y="1238"/>
                            </a:lnTo>
                            <a:lnTo>
                              <a:pt x="7737" y="1243"/>
                            </a:lnTo>
                            <a:lnTo>
                              <a:pt x="7890" y="1253"/>
                            </a:lnTo>
                            <a:lnTo>
                              <a:pt x="8043" y="1265"/>
                            </a:lnTo>
                            <a:lnTo>
                              <a:pt x="8194" y="1283"/>
                            </a:lnTo>
                            <a:lnTo>
                              <a:pt x="8346" y="1303"/>
                            </a:lnTo>
                            <a:lnTo>
                              <a:pt x="8496" y="1327"/>
                            </a:lnTo>
                            <a:lnTo>
                              <a:pt x="8645" y="1355"/>
                            </a:lnTo>
                            <a:lnTo>
                              <a:pt x="8793" y="1386"/>
                            </a:lnTo>
                            <a:lnTo>
                              <a:pt x="8940" y="1421"/>
                            </a:lnTo>
                            <a:lnTo>
                              <a:pt x="9086" y="1459"/>
                            </a:lnTo>
                            <a:lnTo>
                              <a:pt x="9231" y="1500"/>
                            </a:lnTo>
                            <a:lnTo>
                              <a:pt x="9375" y="1546"/>
                            </a:lnTo>
                            <a:lnTo>
                              <a:pt x="9517" y="1595"/>
                            </a:lnTo>
                            <a:lnTo>
                              <a:pt x="9658" y="1647"/>
                            </a:lnTo>
                            <a:lnTo>
                              <a:pt x="9798" y="1703"/>
                            </a:lnTo>
                            <a:lnTo>
                              <a:pt x="9936" y="1762"/>
                            </a:lnTo>
                            <a:lnTo>
                              <a:pt x="10073" y="1825"/>
                            </a:lnTo>
                            <a:lnTo>
                              <a:pt x="10209" y="1891"/>
                            </a:lnTo>
                            <a:lnTo>
                              <a:pt x="10342" y="1959"/>
                            </a:lnTo>
                            <a:lnTo>
                              <a:pt x="10475" y="2033"/>
                            </a:lnTo>
                            <a:lnTo>
                              <a:pt x="10605" y="2109"/>
                            </a:lnTo>
                            <a:lnTo>
                              <a:pt x="10734" y="2188"/>
                            </a:lnTo>
                            <a:lnTo>
                              <a:pt x="10861" y="2270"/>
                            </a:lnTo>
                            <a:lnTo>
                              <a:pt x="10985" y="2356"/>
                            </a:lnTo>
                            <a:lnTo>
                              <a:pt x="11109" y="2445"/>
                            </a:lnTo>
                            <a:lnTo>
                              <a:pt x="11230" y="2537"/>
                            </a:lnTo>
                            <a:lnTo>
                              <a:pt x="11349" y="2632"/>
                            </a:lnTo>
                            <a:lnTo>
                              <a:pt x="11467" y="2731"/>
                            </a:lnTo>
                            <a:lnTo>
                              <a:pt x="11581" y="2833"/>
                            </a:lnTo>
                            <a:lnTo>
                              <a:pt x="11695" y="2937"/>
                            </a:lnTo>
                            <a:lnTo>
                              <a:pt x="11804" y="3045"/>
                            </a:lnTo>
                            <a:lnTo>
                              <a:pt x="11913" y="3155"/>
                            </a:lnTo>
                            <a:lnTo>
                              <a:pt x="12017" y="3268"/>
                            </a:lnTo>
                            <a:lnTo>
                              <a:pt x="12120" y="3383"/>
                            </a:lnTo>
                            <a:lnTo>
                              <a:pt x="12218" y="3500"/>
                            </a:lnTo>
                            <a:lnTo>
                              <a:pt x="12314" y="3619"/>
                            </a:lnTo>
                            <a:lnTo>
                              <a:pt x="12406" y="3740"/>
                            </a:lnTo>
                            <a:lnTo>
                              <a:pt x="12495" y="3863"/>
                            </a:lnTo>
                            <a:lnTo>
                              <a:pt x="12581" y="3988"/>
                            </a:lnTo>
                            <a:lnTo>
                              <a:pt x="12664" y="4114"/>
                            </a:lnTo>
                            <a:lnTo>
                              <a:pt x="12743" y="4243"/>
                            </a:lnTo>
                            <a:lnTo>
                              <a:pt x="12819" y="4373"/>
                            </a:lnTo>
                            <a:lnTo>
                              <a:pt x="12892" y="4505"/>
                            </a:lnTo>
                            <a:lnTo>
                              <a:pt x="12961" y="4639"/>
                            </a:lnTo>
                            <a:lnTo>
                              <a:pt x="13027" y="4773"/>
                            </a:lnTo>
                            <a:lnTo>
                              <a:pt x="13090" y="4910"/>
                            </a:lnTo>
                            <a:lnTo>
                              <a:pt x="13149" y="5048"/>
                            </a:lnTo>
                            <a:lnTo>
                              <a:pt x="13205" y="5188"/>
                            </a:lnTo>
                            <a:lnTo>
                              <a:pt x="13257" y="5328"/>
                            </a:lnTo>
                            <a:lnTo>
                              <a:pt x="13306" y="5471"/>
                            </a:lnTo>
                            <a:lnTo>
                              <a:pt x="13352" y="5614"/>
                            </a:lnTo>
                            <a:lnTo>
                              <a:pt x="13393" y="5759"/>
                            </a:lnTo>
                            <a:lnTo>
                              <a:pt x="13432" y="5904"/>
                            </a:lnTo>
                            <a:lnTo>
                              <a:pt x="13467" y="6051"/>
                            </a:lnTo>
                            <a:lnTo>
                              <a:pt x="13498" y="6199"/>
                            </a:lnTo>
                            <a:lnTo>
                              <a:pt x="13525" y="6348"/>
                            </a:lnTo>
                            <a:lnTo>
                              <a:pt x="13550" y="6499"/>
                            </a:lnTo>
                            <a:lnTo>
                              <a:pt x="13570" y="6650"/>
                            </a:lnTo>
                            <a:lnTo>
                              <a:pt x="13588" y="6801"/>
                            </a:lnTo>
                            <a:lnTo>
                              <a:pt x="13600" y="6953"/>
                            </a:lnTo>
                            <a:lnTo>
                              <a:pt x="13610" y="7106"/>
                            </a:lnTo>
                            <a:lnTo>
                              <a:pt x="13615" y="7260"/>
                            </a:lnTo>
                            <a:lnTo>
                              <a:pt x="13617" y="7415"/>
                            </a:lnTo>
                            <a:lnTo>
                              <a:pt x="13615" y="7644"/>
                            </a:lnTo>
                            <a:lnTo>
                              <a:pt x="13606" y="7862"/>
                            </a:lnTo>
                            <a:lnTo>
                              <a:pt x="13593" y="8074"/>
                            </a:lnTo>
                            <a:lnTo>
                              <a:pt x="13573" y="8279"/>
                            </a:lnTo>
                            <a:lnTo>
                              <a:pt x="13544" y="8480"/>
                            </a:lnTo>
                            <a:lnTo>
                              <a:pt x="13508" y="8679"/>
                            </a:lnTo>
                            <a:lnTo>
                              <a:pt x="13463" y="8875"/>
                            </a:lnTo>
                            <a:lnTo>
                              <a:pt x="13408" y="9073"/>
                            </a:lnTo>
                            <a:lnTo>
                              <a:pt x="13343" y="9273"/>
                            </a:lnTo>
                            <a:lnTo>
                              <a:pt x="13267" y="9477"/>
                            </a:lnTo>
                            <a:lnTo>
                              <a:pt x="13180" y="9686"/>
                            </a:lnTo>
                            <a:lnTo>
                              <a:pt x="13080" y="9904"/>
                            </a:lnTo>
                            <a:lnTo>
                              <a:pt x="12967" y="10129"/>
                            </a:lnTo>
                            <a:lnTo>
                              <a:pt x="12841" y="10366"/>
                            </a:lnTo>
                            <a:lnTo>
                              <a:pt x="12700" y="10613"/>
                            </a:lnTo>
                            <a:lnTo>
                              <a:pt x="12543" y="10876"/>
                            </a:lnTo>
                            <a:lnTo>
                              <a:pt x="12373" y="11153"/>
                            </a:lnTo>
                            <a:lnTo>
                              <a:pt x="12184" y="11448"/>
                            </a:lnTo>
                            <a:lnTo>
                              <a:pt x="11979" y="11761"/>
                            </a:lnTo>
                            <a:lnTo>
                              <a:pt x="11754" y="12096"/>
                            </a:lnTo>
                            <a:lnTo>
                              <a:pt x="11513" y="12452"/>
                            </a:lnTo>
                            <a:lnTo>
                              <a:pt x="11252" y="12833"/>
                            </a:lnTo>
                            <a:lnTo>
                              <a:pt x="10971" y="13237"/>
                            </a:lnTo>
                            <a:lnTo>
                              <a:pt x="10669" y="13670"/>
                            </a:lnTo>
                            <a:lnTo>
                              <a:pt x="10001" y="14623"/>
                            </a:lnTo>
                            <a:lnTo>
                              <a:pt x="9241" y="15704"/>
                            </a:lnTo>
                            <a:lnTo>
                              <a:pt x="8826" y="16296"/>
                            </a:lnTo>
                            <a:lnTo>
                              <a:pt x="8386" y="16927"/>
                            </a:lnTo>
                            <a:lnTo>
                              <a:pt x="7920" y="17595"/>
                            </a:lnTo>
                            <a:lnTo>
                              <a:pt x="7428" y="18304"/>
                            </a:lnTo>
                            <a:close/>
                          </a:path>
                        </a:pathLst>
                      </a:custGeom>
                      <a:solidFill>
                        <a:schemeClr val="tx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D5090B" id="Freeform 4" o:spid="_x0000_s1026" style="position:absolute;margin-left:49.8pt;margin-top:-9.4pt;width:9pt;height:11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4855,19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" path="m7428,3707r-191,5l7049,3727r-186,24l6680,3783r-180,41l6325,3874r-172,58l5984,4000r-164,74l5659,4156r-156,89l5353,4342r-145,103l5067,4556r-134,117l4803,4795r-123,129l4564,5058r-111,141l4349,5344r-97,151l4162,5649r-82,161l4007,5974r-68,168l3881,6314r-50,176l3790,6669r-34,182l3732,7036r-13,188l3714,7415r5,190l3732,7793r24,185l3790,8161r41,179l3881,8516r58,173l4007,8856r73,165l4162,9180r90,155l4349,9486r104,146l4564,9771r116,135l4803,10035r130,123l5067,10275r141,109l5353,10487r150,97l5659,10674r161,82l5984,10831r169,66l6325,10955r175,50l6680,11047r183,33l7049,11103r188,14l7428,11122r190,-5l7806,11103r186,-23l8175,11047r180,-42l8530,10955r172,-58l8871,10831r164,-75l9196,10674r156,-90l9502,10487r145,-103l9788,10275r134,-117l10052,10035r123,-129l10291,9771r111,-139l10506,9486r97,-151l10693,9180r82,-159l10848,8856r68,-167l10974,8516r50,-176l11065,8161r34,-183l11123,7793r13,-188l11141,7415r-5,-191l11123,7036r-24,-185l11065,6669r-41,-179l10974,6314r-58,-172l10848,5974r-73,-164l10693,5649r-90,-154l10506,5344r-104,-145l10291,5058r-116,-134l10052,4795,9922,4673,9788,4556,9647,4445,9502,4342r-150,-97l9196,4156r-161,-82l8871,4000r-169,-68l8530,3874r-175,-50l8175,3783r-183,-32l7806,3727r-188,-15l7428,3707xm7428,9887r-128,-4l7175,9874r-124,-16l6929,9837r-120,-29l6691,9776r-115,-40l6464,9692r-109,-49l6247,9588r-103,-60l6043,9465r-96,-70l5854,9322r-91,-77l5677,9163r-81,-86l5517,8987r-73,-93l5375,8797r-65,-101l5250,8593r-54,-107l5147,8376r-45,-112l5063,8150r-33,-117l5002,7912r-22,-120l4965,7667r-10,-125l4951,7415r4,-127l4965,7162r15,-123l5002,6917r28,-119l5063,6681r39,-116l5147,6453r49,-110l5250,6238r60,-105l5375,6034r69,-97l5517,5843r79,-89l5677,5668r86,-82l5854,5507r93,-73l6043,5366r101,-65l6247,5241r108,-53l6464,5138r112,-45l6691,5055r118,-34l6929,4994r122,-23l7175,4956r125,-10l7428,4943r127,3l7680,4956r124,15l7926,4994r120,27l8164,5055r115,38l8391,5138r109,50l8608,5241r103,60l8812,5366r96,68l9001,5507r91,79l9178,5668r81,86l9338,5843r73,94l9480,6034r65,99l9605,6238r54,105l9708,6453r45,112l9792,6681r33,117l9853,6917r22,122l9890,7162r10,126l9904,7415r-4,127l9890,7667r-15,125l9853,7912r-28,121l9792,8150r-39,114l9708,8376r-49,110l9605,8593r-60,103l9480,8797r-69,97l9338,8987r-79,90l9178,9163r-86,82l9001,9322r-93,73l8812,9465r-101,63l8608,9588r-108,55l8391,9692r-112,44l8164,9776r-118,32l7926,9837r-122,21l7680,9874r-125,9l7428,9887xm7428,l7045,10,6667,39,6296,86r-365,65l5571,234r-353,99l4873,450,4536,582,4207,732,3887,894r-312,180l3274,1266r-291,207l2703,1693r-270,233l2175,2171r-246,257l1696,2698r-220,280l1269,3268r-194,301l896,3880,733,4200,583,4528,451,4866,334,5210,234,5561r-83,359l86,6285,39,6657,10,7033,,7415r4,275l12,7952r18,255l56,8453r34,242l133,8931r54,235l250,9401r77,236l414,9875r99,243l627,10368r127,258l895,10893r157,280l1224,11465r189,309l1619,12097r224,344l2086,12804r261,386l2628,13599r302,434l3251,14495r711,1011l4764,16648r438,623l5664,17933r487,701l6665,19374r36,48l6738,19467r40,42l6821,19548r43,36l6910,19616r48,30l7006,19672r50,24l7106,19716r52,17l7211,19747r53,11l7318,19766r53,5l7426,19772r54,-1l7535,19766r53,-8l7642,19747r52,-14l7747,19716r51,-20l7847,19672r49,-26l7943,19616r47,-32l8033,19548r43,-39l8115,19467r39,-45l8190,19374r514,-740l9191,17933r462,-662l10091,16648r802,-1142l11604,14495r321,-462l12227,13599r281,-409l12769,12804r243,-363l13236,12097r206,-323l13631,11465r172,-292l13960,10893r141,-267l14228,10368r114,-250l14441,9875r87,-238l14605,9401r63,-235l14722,8931r43,-236l14799,8453r26,-246l14843,7952r8,-262l14855,7415r-10,-382l14816,6657r-47,-372l14704,5920r-83,-359l14521,5210r-117,-344l14272,4528r-150,-328l13959,3880r-179,-311l13586,3268r-207,-290l13159,2698r-233,-270l12680,2171r-258,-245l12152,1693r-280,-220l11581,1266r-301,-192l10968,894,10648,732,10319,582,9982,450,9637,333,9284,234,8924,151,8559,86,8188,39,7810,10,7428,xm7428,18304r-493,-709l6470,16927r-440,-631l5614,15704,4855,14623r-668,-953l3886,13237r-282,-404l3344,12452r-242,-356l2879,11761r-206,-313l2484,11153r-171,-277l2156,10613r-141,-247l1889,10129,1776,9904,1676,9686r-87,-209l1513,9273r-66,-200l1393,8875r-46,-196l1311,8480r-29,-201l1262,8074r-13,-212l1240,7644r-2,-229l1240,7260r5,-154l1255,6953r12,-152l1285,6650r20,-151l1330,6348r27,-149l1388,6051r35,-147l1462,5759r41,-145l1549,5471r49,-143l1650,5188r56,-140l1765,4910r63,-137l1894,4639r69,-134l2036,4373r76,-130l2191,4114r83,-126l2360,3863r89,-123l2541,3619r96,-119l2735,3383r103,-115l2942,3155r109,-110l3160,2937r114,-104l3388,2731r118,-99l3625,2537r121,-92l3870,2356r124,-86l4121,2188r129,-79l4380,2033r133,-74l4646,1891r136,-66l4919,1762r138,-59l5197,1647r141,-52l5480,1546r144,-46l5769,1459r146,-38l6062,1386r148,-31l6359,1327r150,-24l6661,1283r152,-18l6965,1253r153,-10l7273,1238r155,-3l7582,1238r155,5l7890,1253r153,12l8194,1283r152,20l8496,1327r149,28l8793,1386r147,35l9086,1459r145,41l9375,1546r142,49l9658,1647r140,56l9936,1762r137,63l10209,1891r133,68l10475,2033r130,76l10734,2188r127,82l10985,2356r124,89l11230,2537r119,95l11467,2731r114,102l11695,2937r109,108l11913,3155r104,113l12120,3383r98,117l12314,3619r92,121l12495,3863r86,125l12664,4114r79,129l12819,4373r73,132l12961,4639r66,134l13090,4910r59,138l13205,5188r52,140l13306,5471r46,143l13393,5759r39,145l13467,6051r31,148l13525,6348r25,151l13570,6650r18,151l13600,6953r10,153l13615,7260r2,155l13615,7644r-9,218l13593,8074r-20,205l13544,8480r-36,199l13463,8875r-55,198l13343,9273r-76,204l13180,9686r-100,218l12967,10129r-126,237l12700,10613r-157,263l12373,11153r-189,295l11979,11761r-225,335l11513,12452r-261,381l10971,13237r-302,433l10001,14623r-760,1081l8826,16296r-440,631l7920,17595r-492,709xe" fillcolor="#363638 [2413]" stroked="f">
              <v:path arrowok="t" o:connecttype="custom" o:connectlocs="44781,31293;34263,39934;28900,52623;30308,66741;37956,78025;50013,84531;64287,84531;76344,78025;83992,66741;85400,52623;80037,39934;69519,31293;57154,75943;48067,73647;41357,67571;38203,58891;39603,49566;45043,42300;53314,38359;62817,38828;70619,43537;75343,51318;75813,60773;71850,69030;64564,74445;54207,77;27507,8250;8271,27414;77,54021;2516,74023;14181,95561;47328,143130;54292,151287;58385,151763;62140,149851;91755,107789;108498,81620;114069,63039;110830,37376;95580,14794;71435,1797;43196,120624;17797,83540;10364,66664;9749,52239;12296,40925;17497,30632;25191,21761;34725,15047;45512,10915;57154,9486;68788,10915;79575,15047;89109,21761;96803,30632;102004,40925;104551,52239;103936,66664;96511,83540;71104,120624" o:connectangles="0,0,0,0,0,0,0,0,0,0,0,0,0,0,0,0,0,0,0,0,0,0,0,0,0,0,0,0,0,0,0,0,0,0,0,0,0,0,0,0,0,0,0,0,0,0,0,0,0,0,0,0,0,0,0,0,0,0,0,0"/>
              <o:lock v:ext="edit" verticies="t"/>
              <w10:wrap anchorx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745A0" wp14:editId="5656DF0B">
              <wp:simplePos x="0" y="0"/>
              <wp:positionH relativeFrom="column">
                <wp:posOffset>2880360</wp:posOffset>
              </wp:positionH>
              <wp:positionV relativeFrom="paragraph">
                <wp:posOffset>-119380</wp:posOffset>
              </wp:positionV>
              <wp:extent cx="167640" cy="167640"/>
              <wp:effectExtent l="0" t="0" r="3810" b="3810"/>
              <wp:wrapNone/>
              <wp:docPr id="11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67640" cy="167640"/>
                      </a:xfrm>
                      <a:custGeom>
                        <a:avLst/>
                        <a:gdLst>
                          <a:gd name="T0" fmla="*/ 12563 w 16860"/>
                          <a:gd name="T1" fmla="*/ 1 h 16908"/>
                          <a:gd name="T2" fmla="*/ 12296 w 16860"/>
                          <a:gd name="T3" fmla="*/ 24 h 16908"/>
                          <a:gd name="T4" fmla="*/ 12047 w 16860"/>
                          <a:gd name="T5" fmla="*/ 112 h 16908"/>
                          <a:gd name="T6" fmla="*/ 11829 w 16860"/>
                          <a:gd name="T7" fmla="*/ 260 h 16908"/>
                          <a:gd name="T8" fmla="*/ 11653 w 16860"/>
                          <a:gd name="T9" fmla="*/ 462 h 16908"/>
                          <a:gd name="T10" fmla="*/ 10019 w 16860"/>
                          <a:gd name="T11" fmla="*/ 4247 h 16908"/>
                          <a:gd name="T12" fmla="*/ 9957 w 16860"/>
                          <a:gd name="T13" fmla="*/ 4491 h 16908"/>
                          <a:gd name="T14" fmla="*/ 9958 w 16860"/>
                          <a:gd name="T15" fmla="*/ 4739 h 16908"/>
                          <a:gd name="T16" fmla="*/ 10017 w 16860"/>
                          <a:gd name="T17" fmla="*/ 4977 h 16908"/>
                          <a:gd name="T18" fmla="*/ 10130 w 16860"/>
                          <a:gd name="T19" fmla="*/ 5196 h 16908"/>
                          <a:gd name="T20" fmla="*/ 10294 w 16860"/>
                          <a:gd name="T21" fmla="*/ 5386 h 16908"/>
                          <a:gd name="T22" fmla="*/ 11649 w 16860"/>
                          <a:gd name="T23" fmla="*/ 7705 h 16908"/>
                          <a:gd name="T24" fmla="*/ 10846 w 16860"/>
                          <a:gd name="T25" fmla="*/ 8877 h 16908"/>
                          <a:gd name="T26" fmla="*/ 9909 w 16860"/>
                          <a:gd name="T27" fmla="*/ 9939 h 16908"/>
                          <a:gd name="T28" fmla="*/ 8850 w 16860"/>
                          <a:gd name="T29" fmla="*/ 10879 h 16908"/>
                          <a:gd name="T30" fmla="*/ 7681 w 16860"/>
                          <a:gd name="T31" fmla="*/ 11684 h 16908"/>
                          <a:gd name="T32" fmla="*/ 5368 w 16860"/>
                          <a:gd name="T33" fmla="*/ 10327 h 16908"/>
                          <a:gd name="T34" fmla="*/ 5178 w 16860"/>
                          <a:gd name="T35" fmla="*/ 10161 h 16908"/>
                          <a:gd name="T36" fmla="*/ 4959 w 16860"/>
                          <a:gd name="T37" fmla="*/ 10049 h 16908"/>
                          <a:gd name="T38" fmla="*/ 4721 w 16860"/>
                          <a:gd name="T39" fmla="*/ 9990 h 16908"/>
                          <a:gd name="T40" fmla="*/ 4475 w 16860"/>
                          <a:gd name="T41" fmla="*/ 9989 h 16908"/>
                          <a:gd name="T42" fmla="*/ 4232 w 16860"/>
                          <a:gd name="T43" fmla="*/ 10050 h 16908"/>
                          <a:gd name="T44" fmla="*/ 460 w 16860"/>
                          <a:gd name="T45" fmla="*/ 11689 h 16908"/>
                          <a:gd name="T46" fmla="*/ 259 w 16860"/>
                          <a:gd name="T47" fmla="*/ 11865 h 16908"/>
                          <a:gd name="T48" fmla="*/ 112 w 16860"/>
                          <a:gd name="T49" fmla="*/ 12083 h 16908"/>
                          <a:gd name="T50" fmla="*/ 24 w 16860"/>
                          <a:gd name="T51" fmla="*/ 12332 h 16908"/>
                          <a:gd name="T52" fmla="*/ 1 w 16860"/>
                          <a:gd name="T53" fmla="*/ 12598 h 16908"/>
                          <a:gd name="T54" fmla="*/ 801 w 16860"/>
                          <a:gd name="T55" fmla="*/ 16149 h 16908"/>
                          <a:gd name="T56" fmla="*/ 903 w 16860"/>
                          <a:gd name="T57" fmla="*/ 16393 h 16908"/>
                          <a:gd name="T58" fmla="*/ 1059 w 16860"/>
                          <a:gd name="T59" fmla="*/ 16598 h 16908"/>
                          <a:gd name="T60" fmla="*/ 1259 w 16860"/>
                          <a:gd name="T61" fmla="*/ 16757 h 16908"/>
                          <a:gd name="T62" fmla="*/ 1493 w 16860"/>
                          <a:gd name="T63" fmla="*/ 16862 h 16908"/>
                          <a:gd name="T64" fmla="*/ 1751 w 16860"/>
                          <a:gd name="T65" fmla="*/ 16907 h 16908"/>
                          <a:gd name="T66" fmla="*/ 5555 w 16860"/>
                          <a:gd name="T67" fmla="*/ 16433 h 16908"/>
                          <a:gd name="T68" fmla="*/ 9599 w 16860"/>
                          <a:gd name="T69" fmla="*/ 14726 h 16908"/>
                          <a:gd name="T70" fmla="*/ 12941 w 16860"/>
                          <a:gd name="T71" fmla="*/ 11967 h 16908"/>
                          <a:gd name="T72" fmla="*/ 15372 w 16860"/>
                          <a:gd name="T73" fmla="*/ 8359 h 16908"/>
                          <a:gd name="T74" fmla="*/ 16686 w 16860"/>
                          <a:gd name="T75" fmla="*/ 4107 h 16908"/>
                          <a:gd name="T76" fmla="*/ 16852 w 16860"/>
                          <a:gd name="T77" fmla="*/ 1667 h 16908"/>
                          <a:gd name="T78" fmla="*/ 16786 w 16860"/>
                          <a:gd name="T79" fmla="*/ 1416 h 16908"/>
                          <a:gd name="T80" fmla="*/ 16663 w 16860"/>
                          <a:gd name="T81" fmla="*/ 1191 h 16908"/>
                          <a:gd name="T82" fmla="*/ 16488 w 16860"/>
                          <a:gd name="T83" fmla="*/ 1006 h 16908"/>
                          <a:gd name="T84" fmla="*/ 16271 w 16860"/>
                          <a:gd name="T85" fmla="*/ 868 h 16908"/>
                          <a:gd name="T86" fmla="*/ 1816 w 16860"/>
                          <a:gd name="T87" fmla="*/ 15851 h 16908"/>
                          <a:gd name="T88" fmla="*/ 7472 w 16860"/>
                          <a:gd name="T89" fmla="*/ 12988 h 16908"/>
                          <a:gd name="T90" fmla="*/ 9090 w 16860"/>
                          <a:gd name="T91" fmla="*/ 12004 h 16908"/>
                          <a:gd name="T92" fmla="*/ 10455 w 16860"/>
                          <a:gd name="T93" fmla="*/ 10890 h 16908"/>
                          <a:gd name="T94" fmla="*/ 11620 w 16860"/>
                          <a:gd name="T95" fmla="*/ 9593 h 16908"/>
                          <a:gd name="T96" fmla="*/ 12636 w 16860"/>
                          <a:gd name="T97" fmla="*/ 8065 h 16908"/>
                          <a:gd name="T98" fmla="*/ 11010 w 16860"/>
                          <a:gd name="T99" fmla="*/ 4611 h 16908"/>
                          <a:gd name="T100" fmla="*/ 15517 w 16860"/>
                          <a:gd name="T101" fmla="*/ 4649 h 16908"/>
                          <a:gd name="T102" fmla="*/ 14111 w 16860"/>
                          <a:gd name="T103" fmla="*/ 8507 h 16908"/>
                          <a:gd name="T104" fmla="*/ 11702 w 16860"/>
                          <a:gd name="T105" fmla="*/ 11737 h 16908"/>
                          <a:gd name="T106" fmla="*/ 8480 w 16860"/>
                          <a:gd name="T107" fmla="*/ 14152 h 16908"/>
                          <a:gd name="T108" fmla="*/ 4633 w 16860"/>
                          <a:gd name="T109" fmla="*/ 15562 h 169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</a:cxnLst>
                        <a:rect l="0" t="0" r="r" b="b"/>
                        <a:pathLst>
                          <a:path w="16860" h="16908">
                            <a:moveTo>
                              <a:pt x="16062" y="795"/>
                            </a:moveTo>
                            <a:lnTo>
                              <a:pt x="12744" y="26"/>
                            </a:lnTo>
                            <a:lnTo>
                              <a:pt x="12698" y="17"/>
                            </a:lnTo>
                            <a:lnTo>
                              <a:pt x="12653" y="9"/>
                            </a:lnTo>
                            <a:lnTo>
                              <a:pt x="12607" y="4"/>
                            </a:lnTo>
                            <a:lnTo>
                              <a:pt x="12563" y="1"/>
                            </a:lnTo>
                            <a:lnTo>
                              <a:pt x="12517" y="0"/>
                            </a:lnTo>
                            <a:lnTo>
                              <a:pt x="12473" y="1"/>
                            </a:lnTo>
                            <a:lnTo>
                              <a:pt x="12427" y="4"/>
                            </a:lnTo>
                            <a:lnTo>
                              <a:pt x="12384" y="8"/>
                            </a:lnTo>
                            <a:lnTo>
                              <a:pt x="12339" y="16"/>
                            </a:lnTo>
                            <a:lnTo>
                              <a:pt x="12296" y="24"/>
                            </a:lnTo>
                            <a:lnTo>
                              <a:pt x="12252" y="34"/>
                            </a:lnTo>
                            <a:lnTo>
                              <a:pt x="12210" y="47"/>
                            </a:lnTo>
                            <a:lnTo>
                              <a:pt x="12169" y="60"/>
                            </a:lnTo>
                            <a:lnTo>
                              <a:pt x="12127" y="76"/>
                            </a:lnTo>
                            <a:lnTo>
                              <a:pt x="12087" y="93"/>
                            </a:lnTo>
                            <a:lnTo>
                              <a:pt x="12047" y="112"/>
                            </a:lnTo>
                            <a:lnTo>
                              <a:pt x="12009" y="133"/>
                            </a:lnTo>
                            <a:lnTo>
                              <a:pt x="11971" y="155"/>
                            </a:lnTo>
                            <a:lnTo>
                              <a:pt x="11934" y="179"/>
                            </a:lnTo>
                            <a:lnTo>
                              <a:pt x="11898" y="205"/>
                            </a:lnTo>
                            <a:lnTo>
                              <a:pt x="11863" y="231"/>
                            </a:lnTo>
                            <a:lnTo>
                              <a:pt x="11829" y="260"/>
                            </a:lnTo>
                            <a:lnTo>
                              <a:pt x="11796" y="291"/>
                            </a:lnTo>
                            <a:lnTo>
                              <a:pt x="11765" y="322"/>
                            </a:lnTo>
                            <a:lnTo>
                              <a:pt x="11735" y="355"/>
                            </a:lnTo>
                            <a:lnTo>
                              <a:pt x="11706" y="390"/>
                            </a:lnTo>
                            <a:lnTo>
                              <a:pt x="11679" y="425"/>
                            </a:lnTo>
                            <a:lnTo>
                              <a:pt x="11653" y="462"/>
                            </a:lnTo>
                            <a:lnTo>
                              <a:pt x="11629" y="500"/>
                            </a:lnTo>
                            <a:lnTo>
                              <a:pt x="11606" y="540"/>
                            </a:lnTo>
                            <a:lnTo>
                              <a:pt x="11585" y="581"/>
                            </a:lnTo>
                            <a:lnTo>
                              <a:pt x="11566" y="623"/>
                            </a:lnTo>
                            <a:lnTo>
                              <a:pt x="10035" y="4208"/>
                            </a:lnTo>
                            <a:lnTo>
                              <a:pt x="10019" y="4247"/>
                            </a:lnTo>
                            <a:lnTo>
                              <a:pt x="10004" y="4287"/>
                            </a:lnTo>
                            <a:lnTo>
                              <a:pt x="9991" y="4328"/>
                            </a:lnTo>
                            <a:lnTo>
                              <a:pt x="9981" y="4368"/>
                            </a:lnTo>
                            <a:lnTo>
                              <a:pt x="9971" y="4409"/>
                            </a:lnTo>
                            <a:lnTo>
                              <a:pt x="9964" y="4450"/>
                            </a:lnTo>
                            <a:lnTo>
                              <a:pt x="9957" y="4491"/>
                            </a:lnTo>
                            <a:lnTo>
                              <a:pt x="9954" y="4533"/>
                            </a:lnTo>
                            <a:lnTo>
                              <a:pt x="9951" y="4574"/>
                            </a:lnTo>
                            <a:lnTo>
                              <a:pt x="9951" y="4615"/>
                            </a:lnTo>
                            <a:lnTo>
                              <a:pt x="9951" y="4656"/>
                            </a:lnTo>
                            <a:lnTo>
                              <a:pt x="9954" y="4697"/>
                            </a:lnTo>
                            <a:lnTo>
                              <a:pt x="9958" y="4739"/>
                            </a:lnTo>
                            <a:lnTo>
                              <a:pt x="9964" y="4779"/>
                            </a:lnTo>
                            <a:lnTo>
                              <a:pt x="9971" y="4819"/>
                            </a:lnTo>
                            <a:lnTo>
                              <a:pt x="9981" y="4860"/>
                            </a:lnTo>
                            <a:lnTo>
                              <a:pt x="9991" y="4899"/>
                            </a:lnTo>
                            <a:lnTo>
                              <a:pt x="10003" y="4938"/>
                            </a:lnTo>
                            <a:lnTo>
                              <a:pt x="10017" y="4977"/>
                            </a:lnTo>
                            <a:lnTo>
                              <a:pt x="10032" y="5016"/>
                            </a:lnTo>
                            <a:lnTo>
                              <a:pt x="10049" y="5053"/>
                            </a:lnTo>
                            <a:lnTo>
                              <a:pt x="10067" y="5090"/>
                            </a:lnTo>
                            <a:lnTo>
                              <a:pt x="10087" y="5126"/>
                            </a:lnTo>
                            <a:lnTo>
                              <a:pt x="10108" y="5162"/>
                            </a:lnTo>
                            <a:lnTo>
                              <a:pt x="10130" y="5196"/>
                            </a:lnTo>
                            <a:lnTo>
                              <a:pt x="10153" y="5230"/>
                            </a:lnTo>
                            <a:lnTo>
                              <a:pt x="10179" y="5264"/>
                            </a:lnTo>
                            <a:lnTo>
                              <a:pt x="10206" y="5296"/>
                            </a:lnTo>
                            <a:lnTo>
                              <a:pt x="10234" y="5327"/>
                            </a:lnTo>
                            <a:lnTo>
                              <a:pt x="10263" y="5357"/>
                            </a:lnTo>
                            <a:lnTo>
                              <a:pt x="10294" y="5386"/>
                            </a:lnTo>
                            <a:lnTo>
                              <a:pt x="10327" y="5414"/>
                            </a:lnTo>
                            <a:lnTo>
                              <a:pt x="12103" y="6868"/>
                            </a:lnTo>
                            <a:lnTo>
                              <a:pt x="11996" y="7081"/>
                            </a:lnTo>
                            <a:lnTo>
                              <a:pt x="11884" y="7292"/>
                            </a:lnTo>
                            <a:lnTo>
                              <a:pt x="11768" y="7499"/>
                            </a:lnTo>
                            <a:lnTo>
                              <a:pt x="11649" y="7705"/>
                            </a:lnTo>
                            <a:lnTo>
                              <a:pt x="11525" y="7906"/>
                            </a:lnTo>
                            <a:lnTo>
                              <a:pt x="11397" y="8106"/>
                            </a:lnTo>
                            <a:lnTo>
                              <a:pt x="11265" y="8304"/>
                            </a:lnTo>
                            <a:lnTo>
                              <a:pt x="11129" y="8498"/>
                            </a:lnTo>
                            <a:lnTo>
                              <a:pt x="10990" y="8689"/>
                            </a:lnTo>
                            <a:lnTo>
                              <a:pt x="10846" y="8877"/>
                            </a:lnTo>
                            <a:lnTo>
                              <a:pt x="10699" y="9062"/>
                            </a:lnTo>
                            <a:lnTo>
                              <a:pt x="10548" y="9244"/>
                            </a:lnTo>
                            <a:lnTo>
                              <a:pt x="10394" y="9423"/>
                            </a:lnTo>
                            <a:lnTo>
                              <a:pt x="10236" y="9598"/>
                            </a:lnTo>
                            <a:lnTo>
                              <a:pt x="10074" y="9770"/>
                            </a:lnTo>
                            <a:lnTo>
                              <a:pt x="9909" y="9939"/>
                            </a:lnTo>
                            <a:lnTo>
                              <a:pt x="9741" y="10105"/>
                            </a:lnTo>
                            <a:lnTo>
                              <a:pt x="9569" y="10267"/>
                            </a:lnTo>
                            <a:lnTo>
                              <a:pt x="9394" y="10426"/>
                            </a:lnTo>
                            <a:lnTo>
                              <a:pt x="9216" y="10581"/>
                            </a:lnTo>
                            <a:lnTo>
                              <a:pt x="9034" y="10731"/>
                            </a:lnTo>
                            <a:lnTo>
                              <a:pt x="8850" y="10879"/>
                            </a:lnTo>
                            <a:lnTo>
                              <a:pt x="8662" y="11023"/>
                            </a:lnTo>
                            <a:lnTo>
                              <a:pt x="8472" y="11164"/>
                            </a:lnTo>
                            <a:lnTo>
                              <a:pt x="8278" y="11300"/>
                            </a:lnTo>
                            <a:lnTo>
                              <a:pt x="8082" y="11432"/>
                            </a:lnTo>
                            <a:lnTo>
                              <a:pt x="7883" y="11560"/>
                            </a:lnTo>
                            <a:lnTo>
                              <a:pt x="7681" y="11684"/>
                            </a:lnTo>
                            <a:lnTo>
                              <a:pt x="7475" y="11805"/>
                            </a:lnTo>
                            <a:lnTo>
                              <a:pt x="7268" y="11921"/>
                            </a:lnTo>
                            <a:lnTo>
                              <a:pt x="7058" y="12032"/>
                            </a:lnTo>
                            <a:lnTo>
                              <a:pt x="6845" y="12140"/>
                            </a:lnTo>
                            <a:lnTo>
                              <a:pt x="5395" y="10359"/>
                            </a:lnTo>
                            <a:lnTo>
                              <a:pt x="5368" y="10327"/>
                            </a:lnTo>
                            <a:lnTo>
                              <a:pt x="5338" y="10296"/>
                            </a:lnTo>
                            <a:lnTo>
                              <a:pt x="5308" y="10266"/>
                            </a:lnTo>
                            <a:lnTo>
                              <a:pt x="5277" y="10238"/>
                            </a:lnTo>
                            <a:lnTo>
                              <a:pt x="5245" y="10211"/>
                            </a:lnTo>
                            <a:lnTo>
                              <a:pt x="5212" y="10186"/>
                            </a:lnTo>
                            <a:lnTo>
                              <a:pt x="5178" y="10161"/>
                            </a:lnTo>
                            <a:lnTo>
                              <a:pt x="5143" y="10139"/>
                            </a:lnTo>
                            <a:lnTo>
                              <a:pt x="5107" y="10118"/>
                            </a:lnTo>
                            <a:lnTo>
                              <a:pt x="5071" y="10098"/>
                            </a:lnTo>
                            <a:lnTo>
                              <a:pt x="5034" y="10080"/>
                            </a:lnTo>
                            <a:lnTo>
                              <a:pt x="4997" y="10063"/>
                            </a:lnTo>
                            <a:lnTo>
                              <a:pt x="4959" y="10049"/>
                            </a:lnTo>
                            <a:lnTo>
                              <a:pt x="4920" y="10035"/>
                            </a:lnTo>
                            <a:lnTo>
                              <a:pt x="4881" y="10022"/>
                            </a:lnTo>
                            <a:lnTo>
                              <a:pt x="4841" y="10011"/>
                            </a:lnTo>
                            <a:lnTo>
                              <a:pt x="4801" y="10003"/>
                            </a:lnTo>
                            <a:lnTo>
                              <a:pt x="4761" y="9995"/>
                            </a:lnTo>
                            <a:lnTo>
                              <a:pt x="4721" y="9990"/>
                            </a:lnTo>
                            <a:lnTo>
                              <a:pt x="4680" y="9986"/>
                            </a:lnTo>
                            <a:lnTo>
                              <a:pt x="4639" y="9983"/>
                            </a:lnTo>
                            <a:lnTo>
                              <a:pt x="4598" y="9982"/>
                            </a:lnTo>
                            <a:lnTo>
                              <a:pt x="4558" y="9983"/>
                            </a:lnTo>
                            <a:lnTo>
                              <a:pt x="4516" y="9985"/>
                            </a:lnTo>
                            <a:lnTo>
                              <a:pt x="4475" y="9989"/>
                            </a:lnTo>
                            <a:lnTo>
                              <a:pt x="4434" y="9995"/>
                            </a:lnTo>
                            <a:lnTo>
                              <a:pt x="4393" y="10003"/>
                            </a:lnTo>
                            <a:lnTo>
                              <a:pt x="4352" y="10011"/>
                            </a:lnTo>
                            <a:lnTo>
                              <a:pt x="4312" y="10023"/>
                            </a:lnTo>
                            <a:lnTo>
                              <a:pt x="4272" y="10036"/>
                            </a:lnTo>
                            <a:lnTo>
                              <a:pt x="4232" y="10050"/>
                            </a:lnTo>
                            <a:lnTo>
                              <a:pt x="4192" y="10067"/>
                            </a:lnTo>
                            <a:lnTo>
                              <a:pt x="621" y="11602"/>
                            </a:lnTo>
                            <a:lnTo>
                              <a:pt x="579" y="11621"/>
                            </a:lnTo>
                            <a:lnTo>
                              <a:pt x="539" y="11643"/>
                            </a:lnTo>
                            <a:lnTo>
                              <a:pt x="498" y="11665"/>
                            </a:lnTo>
                            <a:lnTo>
                              <a:pt x="460" y="11689"/>
                            </a:lnTo>
                            <a:lnTo>
                              <a:pt x="423" y="11715"/>
                            </a:lnTo>
                            <a:lnTo>
                              <a:pt x="388" y="11742"/>
                            </a:lnTo>
                            <a:lnTo>
                              <a:pt x="353" y="11771"/>
                            </a:lnTo>
                            <a:lnTo>
                              <a:pt x="321" y="11801"/>
                            </a:lnTo>
                            <a:lnTo>
                              <a:pt x="290" y="11833"/>
                            </a:lnTo>
                            <a:lnTo>
                              <a:pt x="259" y="11865"/>
                            </a:lnTo>
                            <a:lnTo>
                              <a:pt x="231" y="11899"/>
                            </a:lnTo>
                            <a:lnTo>
                              <a:pt x="204" y="11934"/>
                            </a:lnTo>
                            <a:lnTo>
                              <a:pt x="179" y="11970"/>
                            </a:lnTo>
                            <a:lnTo>
                              <a:pt x="154" y="12006"/>
                            </a:lnTo>
                            <a:lnTo>
                              <a:pt x="132" y="12044"/>
                            </a:lnTo>
                            <a:lnTo>
                              <a:pt x="112" y="12083"/>
                            </a:lnTo>
                            <a:lnTo>
                              <a:pt x="93" y="12123"/>
                            </a:lnTo>
                            <a:lnTo>
                              <a:pt x="75" y="12163"/>
                            </a:lnTo>
                            <a:lnTo>
                              <a:pt x="60" y="12204"/>
                            </a:lnTo>
                            <a:lnTo>
                              <a:pt x="46" y="12246"/>
                            </a:lnTo>
                            <a:lnTo>
                              <a:pt x="34" y="12288"/>
                            </a:lnTo>
                            <a:lnTo>
                              <a:pt x="24" y="12332"/>
                            </a:lnTo>
                            <a:lnTo>
                              <a:pt x="16" y="12375"/>
                            </a:lnTo>
                            <a:lnTo>
                              <a:pt x="8" y="12419"/>
                            </a:lnTo>
                            <a:lnTo>
                              <a:pt x="4" y="12464"/>
                            </a:lnTo>
                            <a:lnTo>
                              <a:pt x="1" y="12508"/>
                            </a:lnTo>
                            <a:lnTo>
                              <a:pt x="0" y="12553"/>
                            </a:lnTo>
                            <a:lnTo>
                              <a:pt x="1" y="12598"/>
                            </a:lnTo>
                            <a:lnTo>
                              <a:pt x="4" y="12643"/>
                            </a:lnTo>
                            <a:lnTo>
                              <a:pt x="9" y="12689"/>
                            </a:lnTo>
                            <a:lnTo>
                              <a:pt x="17" y="12734"/>
                            </a:lnTo>
                            <a:lnTo>
                              <a:pt x="25" y="12780"/>
                            </a:lnTo>
                            <a:lnTo>
                              <a:pt x="790" y="16105"/>
                            </a:lnTo>
                            <a:lnTo>
                              <a:pt x="801" y="16149"/>
                            </a:lnTo>
                            <a:lnTo>
                              <a:pt x="814" y="16192"/>
                            </a:lnTo>
                            <a:lnTo>
                              <a:pt x="829" y="16234"/>
                            </a:lnTo>
                            <a:lnTo>
                              <a:pt x="845" y="16275"/>
                            </a:lnTo>
                            <a:lnTo>
                              <a:pt x="863" y="16315"/>
                            </a:lnTo>
                            <a:lnTo>
                              <a:pt x="882" y="16355"/>
                            </a:lnTo>
                            <a:lnTo>
                              <a:pt x="903" y="16393"/>
                            </a:lnTo>
                            <a:lnTo>
                              <a:pt x="925" y="16430"/>
                            </a:lnTo>
                            <a:lnTo>
                              <a:pt x="950" y="16466"/>
                            </a:lnTo>
                            <a:lnTo>
                              <a:pt x="975" y="16501"/>
                            </a:lnTo>
                            <a:lnTo>
                              <a:pt x="1001" y="16534"/>
                            </a:lnTo>
                            <a:lnTo>
                              <a:pt x="1030" y="16567"/>
                            </a:lnTo>
                            <a:lnTo>
                              <a:pt x="1059" y="16598"/>
                            </a:lnTo>
                            <a:lnTo>
                              <a:pt x="1089" y="16628"/>
                            </a:lnTo>
                            <a:lnTo>
                              <a:pt x="1121" y="16656"/>
                            </a:lnTo>
                            <a:lnTo>
                              <a:pt x="1154" y="16684"/>
                            </a:lnTo>
                            <a:lnTo>
                              <a:pt x="1188" y="16709"/>
                            </a:lnTo>
                            <a:lnTo>
                              <a:pt x="1223" y="16734"/>
                            </a:lnTo>
                            <a:lnTo>
                              <a:pt x="1259" y="16757"/>
                            </a:lnTo>
                            <a:lnTo>
                              <a:pt x="1295" y="16778"/>
                            </a:lnTo>
                            <a:lnTo>
                              <a:pt x="1333" y="16799"/>
                            </a:lnTo>
                            <a:lnTo>
                              <a:pt x="1372" y="16817"/>
                            </a:lnTo>
                            <a:lnTo>
                              <a:pt x="1411" y="16834"/>
                            </a:lnTo>
                            <a:lnTo>
                              <a:pt x="1452" y="16850"/>
                            </a:lnTo>
                            <a:lnTo>
                              <a:pt x="1493" y="16862"/>
                            </a:lnTo>
                            <a:lnTo>
                              <a:pt x="1534" y="16874"/>
                            </a:lnTo>
                            <a:lnTo>
                              <a:pt x="1577" y="16885"/>
                            </a:lnTo>
                            <a:lnTo>
                              <a:pt x="1619" y="16893"/>
                            </a:lnTo>
                            <a:lnTo>
                              <a:pt x="1662" y="16900"/>
                            </a:lnTo>
                            <a:lnTo>
                              <a:pt x="1707" y="16904"/>
                            </a:lnTo>
                            <a:lnTo>
                              <a:pt x="1751" y="16907"/>
                            </a:lnTo>
                            <a:lnTo>
                              <a:pt x="1796" y="16908"/>
                            </a:lnTo>
                            <a:lnTo>
                              <a:pt x="2570" y="16889"/>
                            </a:lnTo>
                            <a:lnTo>
                              <a:pt x="3333" y="16830"/>
                            </a:lnTo>
                            <a:lnTo>
                              <a:pt x="4086" y="16735"/>
                            </a:lnTo>
                            <a:lnTo>
                              <a:pt x="4828" y="16602"/>
                            </a:lnTo>
                            <a:lnTo>
                              <a:pt x="5555" y="16433"/>
                            </a:lnTo>
                            <a:lnTo>
                              <a:pt x="6269" y="16230"/>
                            </a:lnTo>
                            <a:lnTo>
                              <a:pt x="6969" y="15994"/>
                            </a:lnTo>
                            <a:lnTo>
                              <a:pt x="7653" y="15724"/>
                            </a:lnTo>
                            <a:lnTo>
                              <a:pt x="8320" y="15421"/>
                            </a:lnTo>
                            <a:lnTo>
                              <a:pt x="8969" y="15089"/>
                            </a:lnTo>
                            <a:lnTo>
                              <a:pt x="9599" y="14726"/>
                            </a:lnTo>
                            <a:lnTo>
                              <a:pt x="10212" y="14334"/>
                            </a:lnTo>
                            <a:lnTo>
                              <a:pt x="10801" y="13913"/>
                            </a:lnTo>
                            <a:lnTo>
                              <a:pt x="11371" y="13465"/>
                            </a:lnTo>
                            <a:lnTo>
                              <a:pt x="11919" y="12990"/>
                            </a:lnTo>
                            <a:lnTo>
                              <a:pt x="12442" y="12491"/>
                            </a:lnTo>
                            <a:lnTo>
                              <a:pt x="12941" y="11967"/>
                            </a:lnTo>
                            <a:lnTo>
                              <a:pt x="13415" y="11419"/>
                            </a:lnTo>
                            <a:lnTo>
                              <a:pt x="13862" y="10848"/>
                            </a:lnTo>
                            <a:lnTo>
                              <a:pt x="14283" y="10257"/>
                            </a:lnTo>
                            <a:lnTo>
                              <a:pt x="14675" y="9644"/>
                            </a:lnTo>
                            <a:lnTo>
                              <a:pt x="15039" y="9011"/>
                            </a:lnTo>
                            <a:lnTo>
                              <a:pt x="15372" y="8359"/>
                            </a:lnTo>
                            <a:lnTo>
                              <a:pt x="15674" y="7690"/>
                            </a:lnTo>
                            <a:lnTo>
                              <a:pt x="15944" y="7004"/>
                            </a:lnTo>
                            <a:lnTo>
                              <a:pt x="16181" y="6301"/>
                            </a:lnTo>
                            <a:lnTo>
                              <a:pt x="16385" y="5583"/>
                            </a:lnTo>
                            <a:lnTo>
                              <a:pt x="16553" y="4851"/>
                            </a:lnTo>
                            <a:lnTo>
                              <a:pt x="16686" y="4107"/>
                            </a:lnTo>
                            <a:lnTo>
                              <a:pt x="16782" y="3349"/>
                            </a:lnTo>
                            <a:lnTo>
                              <a:pt x="16840" y="2581"/>
                            </a:lnTo>
                            <a:lnTo>
                              <a:pt x="16860" y="1801"/>
                            </a:lnTo>
                            <a:lnTo>
                              <a:pt x="16859" y="1756"/>
                            </a:lnTo>
                            <a:lnTo>
                              <a:pt x="16856" y="1712"/>
                            </a:lnTo>
                            <a:lnTo>
                              <a:pt x="16852" y="1667"/>
                            </a:lnTo>
                            <a:lnTo>
                              <a:pt x="16845" y="1624"/>
                            </a:lnTo>
                            <a:lnTo>
                              <a:pt x="16837" y="1581"/>
                            </a:lnTo>
                            <a:lnTo>
                              <a:pt x="16826" y="1539"/>
                            </a:lnTo>
                            <a:lnTo>
                              <a:pt x="16814" y="1497"/>
                            </a:lnTo>
                            <a:lnTo>
                              <a:pt x="16802" y="1456"/>
                            </a:lnTo>
                            <a:lnTo>
                              <a:pt x="16786" y="1416"/>
                            </a:lnTo>
                            <a:lnTo>
                              <a:pt x="16769" y="1376"/>
                            </a:lnTo>
                            <a:lnTo>
                              <a:pt x="16751" y="1337"/>
                            </a:lnTo>
                            <a:lnTo>
                              <a:pt x="16731" y="1300"/>
                            </a:lnTo>
                            <a:lnTo>
                              <a:pt x="16710" y="1263"/>
                            </a:lnTo>
                            <a:lnTo>
                              <a:pt x="16687" y="1227"/>
                            </a:lnTo>
                            <a:lnTo>
                              <a:pt x="16663" y="1191"/>
                            </a:lnTo>
                            <a:lnTo>
                              <a:pt x="16637" y="1157"/>
                            </a:lnTo>
                            <a:lnTo>
                              <a:pt x="16610" y="1125"/>
                            </a:lnTo>
                            <a:lnTo>
                              <a:pt x="16581" y="1093"/>
                            </a:lnTo>
                            <a:lnTo>
                              <a:pt x="16552" y="1063"/>
                            </a:lnTo>
                            <a:lnTo>
                              <a:pt x="16521" y="1033"/>
                            </a:lnTo>
                            <a:lnTo>
                              <a:pt x="16488" y="1006"/>
                            </a:lnTo>
                            <a:lnTo>
                              <a:pt x="16455" y="979"/>
                            </a:lnTo>
                            <a:lnTo>
                              <a:pt x="16421" y="954"/>
                            </a:lnTo>
                            <a:lnTo>
                              <a:pt x="16385" y="930"/>
                            </a:lnTo>
                            <a:lnTo>
                              <a:pt x="16347" y="908"/>
                            </a:lnTo>
                            <a:lnTo>
                              <a:pt x="16309" y="887"/>
                            </a:lnTo>
                            <a:lnTo>
                              <a:pt x="16271" y="868"/>
                            </a:lnTo>
                            <a:lnTo>
                              <a:pt x="16231" y="849"/>
                            </a:lnTo>
                            <a:lnTo>
                              <a:pt x="16190" y="834"/>
                            </a:lnTo>
                            <a:lnTo>
                              <a:pt x="16148" y="819"/>
                            </a:lnTo>
                            <a:lnTo>
                              <a:pt x="16106" y="806"/>
                            </a:lnTo>
                            <a:lnTo>
                              <a:pt x="16062" y="795"/>
                            </a:lnTo>
                            <a:close/>
                            <a:moveTo>
                              <a:pt x="1816" y="15851"/>
                            </a:moveTo>
                            <a:lnTo>
                              <a:pt x="1057" y="12562"/>
                            </a:lnTo>
                            <a:lnTo>
                              <a:pt x="4595" y="11044"/>
                            </a:lnTo>
                            <a:lnTo>
                              <a:pt x="6553" y="13448"/>
                            </a:lnTo>
                            <a:lnTo>
                              <a:pt x="6868" y="13296"/>
                            </a:lnTo>
                            <a:lnTo>
                              <a:pt x="7174" y="13143"/>
                            </a:lnTo>
                            <a:lnTo>
                              <a:pt x="7472" y="12988"/>
                            </a:lnTo>
                            <a:lnTo>
                              <a:pt x="7761" y="12831"/>
                            </a:lnTo>
                            <a:lnTo>
                              <a:pt x="8043" y="12672"/>
                            </a:lnTo>
                            <a:lnTo>
                              <a:pt x="8316" y="12509"/>
                            </a:lnTo>
                            <a:lnTo>
                              <a:pt x="8581" y="12344"/>
                            </a:lnTo>
                            <a:lnTo>
                              <a:pt x="8839" y="12176"/>
                            </a:lnTo>
                            <a:lnTo>
                              <a:pt x="9090" y="12004"/>
                            </a:lnTo>
                            <a:lnTo>
                              <a:pt x="9334" y="11828"/>
                            </a:lnTo>
                            <a:lnTo>
                              <a:pt x="9570" y="11649"/>
                            </a:lnTo>
                            <a:lnTo>
                              <a:pt x="9801" y="11466"/>
                            </a:lnTo>
                            <a:lnTo>
                              <a:pt x="10025" y="11278"/>
                            </a:lnTo>
                            <a:lnTo>
                              <a:pt x="10242" y="11086"/>
                            </a:lnTo>
                            <a:lnTo>
                              <a:pt x="10455" y="10890"/>
                            </a:lnTo>
                            <a:lnTo>
                              <a:pt x="10662" y="10688"/>
                            </a:lnTo>
                            <a:lnTo>
                              <a:pt x="10863" y="10480"/>
                            </a:lnTo>
                            <a:lnTo>
                              <a:pt x="11059" y="10267"/>
                            </a:lnTo>
                            <a:lnTo>
                              <a:pt x="11250" y="10049"/>
                            </a:lnTo>
                            <a:lnTo>
                              <a:pt x="11438" y="9824"/>
                            </a:lnTo>
                            <a:lnTo>
                              <a:pt x="11620" y="9593"/>
                            </a:lnTo>
                            <a:lnTo>
                              <a:pt x="11798" y="9356"/>
                            </a:lnTo>
                            <a:lnTo>
                              <a:pt x="11973" y="9112"/>
                            </a:lnTo>
                            <a:lnTo>
                              <a:pt x="12143" y="8861"/>
                            </a:lnTo>
                            <a:lnTo>
                              <a:pt x="12311" y="8603"/>
                            </a:lnTo>
                            <a:lnTo>
                              <a:pt x="12475" y="8338"/>
                            </a:lnTo>
                            <a:lnTo>
                              <a:pt x="12636" y="8065"/>
                            </a:lnTo>
                            <a:lnTo>
                              <a:pt x="12794" y="7783"/>
                            </a:lnTo>
                            <a:lnTo>
                              <a:pt x="12950" y="7493"/>
                            </a:lnTo>
                            <a:lnTo>
                              <a:pt x="13105" y="7196"/>
                            </a:lnTo>
                            <a:lnTo>
                              <a:pt x="13256" y="6890"/>
                            </a:lnTo>
                            <a:lnTo>
                              <a:pt x="13407" y="6575"/>
                            </a:lnTo>
                            <a:lnTo>
                              <a:pt x="11010" y="4611"/>
                            </a:lnTo>
                            <a:lnTo>
                              <a:pt x="12524" y="1063"/>
                            </a:lnTo>
                            <a:lnTo>
                              <a:pt x="15803" y="1823"/>
                            </a:lnTo>
                            <a:lnTo>
                              <a:pt x="15784" y="2546"/>
                            </a:lnTo>
                            <a:lnTo>
                              <a:pt x="15730" y="3257"/>
                            </a:lnTo>
                            <a:lnTo>
                              <a:pt x="15640" y="3959"/>
                            </a:lnTo>
                            <a:lnTo>
                              <a:pt x="15517" y="4649"/>
                            </a:lnTo>
                            <a:lnTo>
                              <a:pt x="15360" y="5328"/>
                            </a:lnTo>
                            <a:lnTo>
                              <a:pt x="15171" y="5993"/>
                            </a:lnTo>
                            <a:lnTo>
                              <a:pt x="14951" y="6644"/>
                            </a:lnTo>
                            <a:lnTo>
                              <a:pt x="14700" y="7281"/>
                            </a:lnTo>
                            <a:lnTo>
                              <a:pt x="14420" y="7902"/>
                            </a:lnTo>
                            <a:lnTo>
                              <a:pt x="14111" y="8507"/>
                            </a:lnTo>
                            <a:lnTo>
                              <a:pt x="13774" y="9093"/>
                            </a:lnTo>
                            <a:lnTo>
                              <a:pt x="13410" y="9662"/>
                            </a:lnTo>
                            <a:lnTo>
                              <a:pt x="13020" y="10212"/>
                            </a:lnTo>
                            <a:lnTo>
                              <a:pt x="12605" y="10741"/>
                            </a:lnTo>
                            <a:lnTo>
                              <a:pt x="12165" y="11250"/>
                            </a:lnTo>
                            <a:lnTo>
                              <a:pt x="11702" y="11737"/>
                            </a:lnTo>
                            <a:lnTo>
                              <a:pt x="11217" y="12201"/>
                            </a:lnTo>
                            <a:lnTo>
                              <a:pt x="10709" y="12642"/>
                            </a:lnTo>
                            <a:lnTo>
                              <a:pt x="10181" y="13058"/>
                            </a:lnTo>
                            <a:lnTo>
                              <a:pt x="9632" y="13450"/>
                            </a:lnTo>
                            <a:lnTo>
                              <a:pt x="9065" y="13814"/>
                            </a:lnTo>
                            <a:lnTo>
                              <a:pt x="8480" y="14152"/>
                            </a:lnTo>
                            <a:lnTo>
                              <a:pt x="7877" y="14462"/>
                            </a:lnTo>
                            <a:lnTo>
                              <a:pt x="7258" y="14744"/>
                            </a:lnTo>
                            <a:lnTo>
                              <a:pt x="6623" y="14995"/>
                            </a:lnTo>
                            <a:lnTo>
                              <a:pt x="5973" y="15216"/>
                            </a:lnTo>
                            <a:lnTo>
                              <a:pt x="5309" y="15405"/>
                            </a:lnTo>
                            <a:lnTo>
                              <a:pt x="4633" y="15562"/>
                            </a:lnTo>
                            <a:lnTo>
                              <a:pt x="3944" y="15687"/>
                            </a:lnTo>
                            <a:lnTo>
                              <a:pt x="3245" y="15777"/>
                            </a:lnTo>
                            <a:lnTo>
                              <a:pt x="2535" y="15832"/>
                            </a:lnTo>
                            <a:lnTo>
                              <a:pt x="1816" y="15851"/>
                            </a:lnTo>
                            <a:close/>
                          </a:path>
                        </a:pathLst>
                      </a:custGeom>
                      <a:solidFill>
                        <a:schemeClr val="tx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2EDB42D" id="Freeform 8" o:spid="_x0000_s1026" style="position:absolute;margin-left:226.8pt;margin-top:-9.4pt;width:13.2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860,1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" path="m16062,795l12744,26r-46,-9l12653,9r-46,-5l12563,1,12517,r-44,1l12427,4r-43,4l12339,16r-43,8l12252,34r-42,13l12169,60r-42,16l12087,93r-40,19l12009,133r-38,22l11934,179r-36,26l11863,231r-34,29l11796,291r-31,31l11735,355r-29,35l11679,425r-26,37l11629,500r-23,40l11585,581r-19,42l10035,4208r-16,39l10004,4287r-13,41l9981,4368r-10,41l9964,4450r-7,41l9954,4533r-3,41l9951,4615r,41l9954,4697r4,42l9964,4779r7,40l9981,4860r10,39l10003,4938r14,39l10032,5016r17,37l10067,5090r20,36l10108,5162r22,34l10153,5230r26,34l10206,5296r28,31l10263,5357r31,29l10327,5414r1776,1454l11996,7081r-112,211l11768,7499r-119,206l11525,7906r-128,200l11265,8304r-136,194l10990,8689r-144,188l10699,9062r-151,182l10394,9423r-158,175l10074,9770r-165,169l9741,10105r-172,162l9394,10426r-178,155l9034,10731r-184,148l8662,11023r-190,141l8278,11300r-196,132l7883,11560r-202,124l7475,11805r-207,116l7058,12032r-213,108l5395,10359r-27,-32l5338,10296r-30,-30l5277,10238r-32,-27l5212,10186r-34,-25l5143,10139r-36,-21l5071,10098r-37,-18l4997,10063r-38,-14l4920,10035r-39,-13l4841,10011r-40,-8l4761,9995r-40,-5l4680,9986r-41,-3l4598,9982r-40,1l4516,9985r-41,4l4434,9995r-41,8l4352,10011r-40,12l4272,10036r-40,14l4192,10067,621,11602r-42,19l539,11643r-41,22l460,11689r-37,26l388,11742r-35,29l321,11801r-31,32l259,11865r-28,34l204,11934r-25,36l154,12006r-22,38l112,12083r-19,40l75,12163r-15,41l46,12246r-12,42l24,12332r-8,43l8,12419r-4,45l1,12508r-1,45l1,12598r3,45l9,12689r8,45l25,12780r765,3325l801,16149r13,43l829,16234r16,41l863,16315r19,40l903,16393r22,37l950,16466r25,35l1001,16534r29,33l1059,16598r30,30l1121,16656r33,28l1188,16709r35,25l1259,16757r36,21l1333,16799r39,18l1411,16834r41,16l1493,16862r41,12l1577,16885r42,8l1662,16900r45,4l1751,16907r45,1l2570,16889r763,-59l4086,16735r742,-133l5555,16433r714,-203l6969,15994r684,-270l8320,15421r649,-332l9599,14726r613,-392l10801,13913r570,-448l11919,12990r523,-499l12941,11967r474,-548l13862,10848r421,-591l14675,9644r364,-633l15372,8359r302,-669l15944,7004r237,-703l16385,5583r168,-732l16686,4107r96,-758l16840,2581r20,-780l16859,1756r-3,-44l16852,1667r-7,-43l16837,1581r-11,-42l16814,1497r-12,-41l16786,1416r-17,-40l16751,1337r-20,-37l16710,1263r-23,-36l16663,1191r-26,-34l16610,1125r-29,-32l16552,1063r-31,-30l16488,1006r-33,-27l16421,954r-36,-24l16347,908r-38,-21l16271,868r-40,-19l16190,834r-42,-15l16106,806r-44,-11xm1816,15851l1057,12562,4595,11044r1958,2404l6868,13296r306,-153l7472,12988r289,-157l8043,12672r273,-163l8581,12344r258,-168l9090,12004r244,-176l9570,11649r231,-183l10025,11278r217,-192l10455,10890r207,-202l10863,10480r196,-213l11250,10049r188,-225l11620,9593r178,-237l11973,9112r170,-251l12311,8603r164,-265l12636,8065r158,-282l12950,7493r155,-297l13256,6890r151,-315l11010,4611,12524,1063r3279,760l15784,2546r-54,711l15640,3959r-123,690l15360,5328r-189,665l14951,6644r-251,637l14420,7902r-309,605l13774,9093r-364,569l13020,10212r-415,529l12165,11250r-463,487l11217,12201r-508,441l10181,13058r-549,392l9065,13814r-585,338l7877,14462r-619,282l6623,14995r-650,221l5309,15405r-676,157l3944,15687r-699,90l2535,15832r-719,19xe" fillcolor="#363638 [2413]" stroked="f">
              <v:path arrowok="t" o:connecttype="custom" o:connectlocs="124915,10;122260,238;119784,1110;117616,2578;115866,4581;99620,42108;99003,44528;99013,46986;99600,49346;100723,51517;102354,53401;115827,76394;107842,88014;98526,98544;87996,107863;76373,115845;53374,102390;51485,100745;49308,99634;46941,99049;44495,99039;42079,99644;4574,115894;2575,117639;1114,119801;239,122270;10,124907;7964,160115;8979,162534;10530,164566;12518,166143;14845,167184;17410,167630;55234,162930;95443,146006;128673,118651;152845,82878;165910,40720;167560,16528;166904,14039;165681,11809;163941,9974;161784,8606;18057,157160;74295,128774;90382,119018;103955,107973;115538,95113;125641,79963;109473,45717;154286,46094;140307,84345;116354,116370;84317,140315;46066,154295" o:connectangles="0,0,0,0,0,0,0,0,0,0,0,0,0,0,0,0,0,0,0,0,0,0,0,0,0,0,0,0,0,0,0,0,0,0,0,0,0,0,0,0,0,0,0,0,0,0,0,0,0,0,0,0,0,0,0"/>
              <o:lock v:ext="edit" verticies="t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DB7939E" wp14:editId="66A70071">
              <wp:simplePos x="0" y="0"/>
              <wp:positionH relativeFrom="column">
                <wp:posOffset>5219065</wp:posOffset>
              </wp:positionH>
              <wp:positionV relativeFrom="paragraph">
                <wp:posOffset>-119380</wp:posOffset>
              </wp:positionV>
              <wp:extent cx="93345" cy="149352"/>
              <wp:effectExtent l="0" t="0" r="1905" b="3175"/>
              <wp:wrapNone/>
              <wp:docPr id="14" name="Freeform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93345" cy="149352"/>
                      </a:xfrm>
                      <a:custGeom>
                        <a:avLst/>
                        <a:gdLst>
                          <a:gd name="T0" fmla="*/ 4774 w 9685"/>
                          <a:gd name="T1" fmla="*/ 14960 h 15467"/>
                          <a:gd name="T2" fmla="*/ 4957 w 9685"/>
                          <a:gd name="T3" fmla="*/ 15173 h 15467"/>
                          <a:gd name="T4" fmla="*/ 5181 w 9685"/>
                          <a:gd name="T5" fmla="*/ 15331 h 15467"/>
                          <a:gd name="T6" fmla="*/ 5434 w 9685"/>
                          <a:gd name="T7" fmla="*/ 15431 h 15467"/>
                          <a:gd name="T8" fmla="*/ 5703 w 9685"/>
                          <a:gd name="T9" fmla="*/ 15467 h 15467"/>
                          <a:gd name="T10" fmla="*/ 5980 w 9685"/>
                          <a:gd name="T11" fmla="*/ 15435 h 15467"/>
                          <a:gd name="T12" fmla="*/ 7288 w 9685"/>
                          <a:gd name="T13" fmla="*/ 14904 h 15467"/>
                          <a:gd name="T14" fmla="*/ 7530 w 9685"/>
                          <a:gd name="T15" fmla="*/ 14747 h 15467"/>
                          <a:gd name="T16" fmla="*/ 7720 w 9685"/>
                          <a:gd name="T17" fmla="*/ 14541 h 15467"/>
                          <a:gd name="T18" fmla="*/ 7856 w 9685"/>
                          <a:gd name="T19" fmla="*/ 14297 h 15467"/>
                          <a:gd name="T20" fmla="*/ 7929 w 9685"/>
                          <a:gd name="T21" fmla="*/ 14025 h 15467"/>
                          <a:gd name="T22" fmla="*/ 7936 w 9685"/>
                          <a:gd name="T23" fmla="*/ 13741 h 15467"/>
                          <a:gd name="T24" fmla="*/ 7873 w 9685"/>
                          <a:gd name="T25" fmla="*/ 13456 h 15467"/>
                          <a:gd name="T26" fmla="*/ 8728 w 9685"/>
                          <a:gd name="T27" fmla="*/ 10243 h 15467"/>
                          <a:gd name="T28" fmla="*/ 9127 w 9685"/>
                          <a:gd name="T29" fmla="*/ 10098 h 15467"/>
                          <a:gd name="T30" fmla="*/ 9429 w 9685"/>
                          <a:gd name="T31" fmla="*/ 9828 h 15467"/>
                          <a:gd name="T32" fmla="*/ 9621 w 9685"/>
                          <a:gd name="T33" fmla="*/ 9473 h 15467"/>
                          <a:gd name="T34" fmla="*/ 9685 w 9685"/>
                          <a:gd name="T35" fmla="*/ 9072 h 15467"/>
                          <a:gd name="T36" fmla="*/ 9607 w 9685"/>
                          <a:gd name="T37" fmla="*/ 8664 h 15467"/>
                          <a:gd name="T38" fmla="*/ 9370 w 9685"/>
                          <a:gd name="T39" fmla="*/ 8291 h 15467"/>
                          <a:gd name="T40" fmla="*/ 1673 w 9685"/>
                          <a:gd name="T41" fmla="*/ 135 h 15467"/>
                          <a:gd name="T42" fmla="*/ 1274 w 9685"/>
                          <a:gd name="T43" fmla="*/ 6 h 15467"/>
                          <a:gd name="T44" fmla="*/ 870 w 9685"/>
                          <a:gd name="T45" fmla="*/ 34 h 15467"/>
                          <a:gd name="T46" fmla="*/ 499 w 9685"/>
                          <a:gd name="T47" fmla="*/ 202 h 15467"/>
                          <a:gd name="T48" fmla="*/ 207 w 9685"/>
                          <a:gd name="T49" fmla="*/ 490 h 15467"/>
                          <a:gd name="T50" fmla="*/ 31 w 9685"/>
                          <a:gd name="T51" fmla="*/ 884 h 15467"/>
                          <a:gd name="T52" fmla="*/ 4 w 9685"/>
                          <a:gd name="T53" fmla="*/ 12590 h 15467"/>
                          <a:gd name="T54" fmla="*/ 123 w 9685"/>
                          <a:gd name="T55" fmla="*/ 13026 h 15467"/>
                          <a:gd name="T56" fmla="*/ 379 w 9685"/>
                          <a:gd name="T57" fmla="*/ 13361 h 15467"/>
                          <a:gd name="T58" fmla="*/ 729 w 9685"/>
                          <a:gd name="T59" fmla="*/ 13576 h 15467"/>
                          <a:gd name="T60" fmla="*/ 1130 w 9685"/>
                          <a:gd name="T61" fmla="*/ 13655 h 15467"/>
                          <a:gd name="T62" fmla="*/ 1539 w 9685"/>
                          <a:gd name="T63" fmla="*/ 13583 h 15467"/>
                          <a:gd name="T64" fmla="*/ 1914 w 9685"/>
                          <a:gd name="T65" fmla="*/ 13343 h 15467"/>
                          <a:gd name="T66" fmla="*/ 1255 w 9685"/>
                          <a:gd name="T67" fmla="*/ 12631 h 15467"/>
                          <a:gd name="T68" fmla="*/ 1201 w 9685"/>
                          <a:gd name="T69" fmla="*/ 12673 h 15467"/>
                          <a:gd name="T70" fmla="*/ 1141 w 9685"/>
                          <a:gd name="T71" fmla="*/ 12687 h 15467"/>
                          <a:gd name="T72" fmla="*/ 1083 w 9685"/>
                          <a:gd name="T73" fmla="*/ 12677 h 15467"/>
                          <a:gd name="T74" fmla="*/ 1031 w 9685"/>
                          <a:gd name="T75" fmla="*/ 12644 h 15467"/>
                          <a:gd name="T76" fmla="*/ 992 w 9685"/>
                          <a:gd name="T77" fmla="*/ 12592 h 15467"/>
                          <a:gd name="T78" fmla="*/ 971 w 9685"/>
                          <a:gd name="T79" fmla="*/ 12523 h 15467"/>
                          <a:gd name="T80" fmla="*/ 971 w 9685"/>
                          <a:gd name="T81" fmla="*/ 1134 h 15467"/>
                          <a:gd name="T82" fmla="*/ 991 w 9685"/>
                          <a:gd name="T83" fmla="*/ 1065 h 15467"/>
                          <a:gd name="T84" fmla="*/ 1030 w 9685"/>
                          <a:gd name="T85" fmla="*/ 1013 h 15467"/>
                          <a:gd name="T86" fmla="*/ 1081 w 9685"/>
                          <a:gd name="T87" fmla="*/ 979 h 15467"/>
                          <a:gd name="T88" fmla="*/ 1138 w 9685"/>
                          <a:gd name="T89" fmla="*/ 968 h 15467"/>
                          <a:gd name="T90" fmla="*/ 1197 w 9685"/>
                          <a:gd name="T91" fmla="*/ 980 h 15467"/>
                          <a:gd name="T92" fmla="*/ 1253 w 9685"/>
                          <a:gd name="T93" fmla="*/ 1020 h 15467"/>
                          <a:gd name="T94" fmla="*/ 8694 w 9685"/>
                          <a:gd name="T95" fmla="*/ 8998 h 15467"/>
                          <a:gd name="T96" fmla="*/ 8714 w 9685"/>
                          <a:gd name="T97" fmla="*/ 9068 h 15467"/>
                          <a:gd name="T98" fmla="*/ 8711 w 9685"/>
                          <a:gd name="T99" fmla="*/ 9140 h 15467"/>
                          <a:gd name="T100" fmla="*/ 8686 w 9685"/>
                          <a:gd name="T101" fmla="*/ 9204 h 15467"/>
                          <a:gd name="T102" fmla="*/ 8644 w 9685"/>
                          <a:gd name="T103" fmla="*/ 9255 h 15467"/>
                          <a:gd name="T104" fmla="*/ 8587 w 9685"/>
                          <a:gd name="T105" fmla="*/ 9285 h 15467"/>
                          <a:gd name="T106" fmla="*/ 6957 w 9685"/>
                          <a:gd name="T107" fmla="*/ 13765 h 15467"/>
                          <a:gd name="T108" fmla="*/ 6972 w 9685"/>
                          <a:gd name="T109" fmla="*/ 13867 h 15467"/>
                          <a:gd name="T110" fmla="*/ 6943 w 9685"/>
                          <a:gd name="T111" fmla="*/ 13960 h 15467"/>
                          <a:gd name="T112" fmla="*/ 6900 w 9685"/>
                          <a:gd name="T113" fmla="*/ 14011 h 15467"/>
                          <a:gd name="T114" fmla="*/ 6860 w 9685"/>
                          <a:gd name="T115" fmla="*/ 14036 h 15467"/>
                          <a:gd name="T116" fmla="*/ 5705 w 9685"/>
                          <a:gd name="T117" fmla="*/ 14499 h 15467"/>
                          <a:gd name="T118" fmla="*/ 5633 w 9685"/>
                          <a:gd name="T119" fmla="*/ 14476 h 15467"/>
                          <a:gd name="T120" fmla="*/ 5576 w 9685"/>
                          <a:gd name="T121" fmla="*/ 14418 h 1546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</a:cxnLst>
                        <a:rect l="0" t="0" r="r" b="b"/>
                        <a:pathLst>
                          <a:path w="9685" h="15467">
                            <a:moveTo>
                              <a:pt x="4664" y="14755"/>
                            </a:moveTo>
                            <a:lnTo>
                              <a:pt x="4689" y="14809"/>
                            </a:lnTo>
                            <a:lnTo>
                              <a:pt x="4715" y="14862"/>
                            </a:lnTo>
                            <a:lnTo>
                              <a:pt x="4743" y="14912"/>
                            </a:lnTo>
                            <a:lnTo>
                              <a:pt x="4774" y="14960"/>
                            </a:lnTo>
                            <a:lnTo>
                              <a:pt x="4807" y="15007"/>
                            </a:lnTo>
                            <a:lnTo>
                              <a:pt x="4842" y="15051"/>
                            </a:lnTo>
                            <a:lnTo>
                              <a:pt x="4878" y="15094"/>
                            </a:lnTo>
                            <a:lnTo>
                              <a:pt x="4917" y="15135"/>
                            </a:lnTo>
                            <a:lnTo>
                              <a:pt x="4957" y="15173"/>
                            </a:lnTo>
                            <a:lnTo>
                              <a:pt x="4998" y="15209"/>
                            </a:lnTo>
                            <a:lnTo>
                              <a:pt x="5043" y="15243"/>
                            </a:lnTo>
                            <a:lnTo>
                              <a:pt x="5087" y="15275"/>
                            </a:lnTo>
                            <a:lnTo>
                              <a:pt x="5134" y="15304"/>
                            </a:lnTo>
                            <a:lnTo>
                              <a:pt x="5181" y="15331"/>
                            </a:lnTo>
                            <a:lnTo>
                              <a:pt x="5229" y="15356"/>
                            </a:lnTo>
                            <a:lnTo>
                              <a:pt x="5279" y="15378"/>
                            </a:lnTo>
                            <a:lnTo>
                              <a:pt x="5329" y="15398"/>
                            </a:lnTo>
                            <a:lnTo>
                              <a:pt x="5382" y="15416"/>
                            </a:lnTo>
                            <a:lnTo>
                              <a:pt x="5434" y="15431"/>
                            </a:lnTo>
                            <a:lnTo>
                              <a:pt x="5487" y="15443"/>
                            </a:lnTo>
                            <a:lnTo>
                              <a:pt x="5540" y="15453"/>
                            </a:lnTo>
                            <a:lnTo>
                              <a:pt x="5594" y="15460"/>
                            </a:lnTo>
                            <a:lnTo>
                              <a:pt x="5649" y="15465"/>
                            </a:lnTo>
                            <a:lnTo>
                              <a:pt x="5703" y="15467"/>
                            </a:lnTo>
                            <a:lnTo>
                              <a:pt x="5759" y="15466"/>
                            </a:lnTo>
                            <a:lnTo>
                              <a:pt x="5815" y="15463"/>
                            </a:lnTo>
                            <a:lnTo>
                              <a:pt x="5870" y="15456"/>
                            </a:lnTo>
                            <a:lnTo>
                              <a:pt x="5925" y="15447"/>
                            </a:lnTo>
                            <a:lnTo>
                              <a:pt x="5980" y="15435"/>
                            </a:lnTo>
                            <a:lnTo>
                              <a:pt x="6035" y="15421"/>
                            </a:lnTo>
                            <a:lnTo>
                              <a:pt x="6090" y="15403"/>
                            </a:lnTo>
                            <a:lnTo>
                              <a:pt x="6144" y="15382"/>
                            </a:lnTo>
                            <a:lnTo>
                              <a:pt x="7234" y="14928"/>
                            </a:lnTo>
                            <a:lnTo>
                              <a:pt x="7288" y="14904"/>
                            </a:lnTo>
                            <a:lnTo>
                              <a:pt x="7340" y="14877"/>
                            </a:lnTo>
                            <a:lnTo>
                              <a:pt x="7390" y="14848"/>
                            </a:lnTo>
                            <a:lnTo>
                              <a:pt x="7438" y="14816"/>
                            </a:lnTo>
                            <a:lnTo>
                              <a:pt x="7486" y="14783"/>
                            </a:lnTo>
                            <a:lnTo>
                              <a:pt x="7530" y="14747"/>
                            </a:lnTo>
                            <a:lnTo>
                              <a:pt x="7572" y="14710"/>
                            </a:lnTo>
                            <a:lnTo>
                              <a:pt x="7612" y="14670"/>
                            </a:lnTo>
                            <a:lnTo>
                              <a:pt x="7651" y="14629"/>
                            </a:lnTo>
                            <a:lnTo>
                              <a:pt x="7687" y="14586"/>
                            </a:lnTo>
                            <a:lnTo>
                              <a:pt x="7720" y="14541"/>
                            </a:lnTo>
                            <a:lnTo>
                              <a:pt x="7752" y="14495"/>
                            </a:lnTo>
                            <a:lnTo>
                              <a:pt x="7781" y="14447"/>
                            </a:lnTo>
                            <a:lnTo>
                              <a:pt x="7809" y="14398"/>
                            </a:lnTo>
                            <a:lnTo>
                              <a:pt x="7833" y="14348"/>
                            </a:lnTo>
                            <a:lnTo>
                              <a:pt x="7856" y="14297"/>
                            </a:lnTo>
                            <a:lnTo>
                              <a:pt x="7875" y="14244"/>
                            </a:lnTo>
                            <a:lnTo>
                              <a:pt x="7893" y="14191"/>
                            </a:lnTo>
                            <a:lnTo>
                              <a:pt x="7907" y="14137"/>
                            </a:lnTo>
                            <a:lnTo>
                              <a:pt x="7919" y="14081"/>
                            </a:lnTo>
                            <a:lnTo>
                              <a:pt x="7929" y="14025"/>
                            </a:lnTo>
                            <a:lnTo>
                              <a:pt x="7936" y="13969"/>
                            </a:lnTo>
                            <a:lnTo>
                              <a:pt x="7940" y="13913"/>
                            </a:lnTo>
                            <a:lnTo>
                              <a:pt x="7942" y="13856"/>
                            </a:lnTo>
                            <a:lnTo>
                              <a:pt x="7941" y="13799"/>
                            </a:lnTo>
                            <a:lnTo>
                              <a:pt x="7936" y="13741"/>
                            </a:lnTo>
                            <a:lnTo>
                              <a:pt x="7930" y="13684"/>
                            </a:lnTo>
                            <a:lnTo>
                              <a:pt x="7920" y="13627"/>
                            </a:lnTo>
                            <a:lnTo>
                              <a:pt x="7907" y="13570"/>
                            </a:lnTo>
                            <a:lnTo>
                              <a:pt x="7892" y="13513"/>
                            </a:lnTo>
                            <a:lnTo>
                              <a:pt x="7873" y="13456"/>
                            </a:lnTo>
                            <a:lnTo>
                              <a:pt x="7851" y="13400"/>
                            </a:lnTo>
                            <a:lnTo>
                              <a:pt x="6557" y="10257"/>
                            </a:lnTo>
                            <a:lnTo>
                              <a:pt x="8546" y="10257"/>
                            </a:lnTo>
                            <a:lnTo>
                              <a:pt x="8639" y="10254"/>
                            </a:lnTo>
                            <a:lnTo>
                              <a:pt x="8728" y="10243"/>
                            </a:lnTo>
                            <a:lnTo>
                              <a:pt x="8815" y="10226"/>
                            </a:lnTo>
                            <a:lnTo>
                              <a:pt x="8899" y="10203"/>
                            </a:lnTo>
                            <a:lnTo>
                              <a:pt x="8978" y="10174"/>
                            </a:lnTo>
                            <a:lnTo>
                              <a:pt x="9054" y="10139"/>
                            </a:lnTo>
                            <a:lnTo>
                              <a:pt x="9127" y="10098"/>
                            </a:lnTo>
                            <a:lnTo>
                              <a:pt x="9196" y="10053"/>
                            </a:lnTo>
                            <a:lnTo>
                              <a:pt x="9261" y="10003"/>
                            </a:lnTo>
                            <a:lnTo>
                              <a:pt x="9321" y="9949"/>
                            </a:lnTo>
                            <a:lnTo>
                              <a:pt x="9377" y="9890"/>
                            </a:lnTo>
                            <a:lnTo>
                              <a:pt x="9429" y="9828"/>
                            </a:lnTo>
                            <a:lnTo>
                              <a:pt x="9477" y="9763"/>
                            </a:lnTo>
                            <a:lnTo>
                              <a:pt x="9520" y="9694"/>
                            </a:lnTo>
                            <a:lnTo>
                              <a:pt x="9559" y="9623"/>
                            </a:lnTo>
                            <a:lnTo>
                              <a:pt x="9592" y="9549"/>
                            </a:lnTo>
                            <a:lnTo>
                              <a:pt x="9621" y="9473"/>
                            </a:lnTo>
                            <a:lnTo>
                              <a:pt x="9644" y="9396"/>
                            </a:lnTo>
                            <a:lnTo>
                              <a:pt x="9662" y="9316"/>
                            </a:lnTo>
                            <a:lnTo>
                              <a:pt x="9675" y="9236"/>
                            </a:lnTo>
                            <a:lnTo>
                              <a:pt x="9683" y="9154"/>
                            </a:lnTo>
                            <a:lnTo>
                              <a:pt x="9685" y="9072"/>
                            </a:lnTo>
                            <a:lnTo>
                              <a:pt x="9681" y="8989"/>
                            </a:lnTo>
                            <a:lnTo>
                              <a:pt x="9671" y="8907"/>
                            </a:lnTo>
                            <a:lnTo>
                              <a:pt x="9656" y="8825"/>
                            </a:lnTo>
                            <a:lnTo>
                              <a:pt x="9634" y="8744"/>
                            </a:lnTo>
                            <a:lnTo>
                              <a:pt x="9607" y="8664"/>
                            </a:lnTo>
                            <a:lnTo>
                              <a:pt x="9572" y="8586"/>
                            </a:lnTo>
                            <a:lnTo>
                              <a:pt x="9531" y="8509"/>
                            </a:lnTo>
                            <a:lnTo>
                              <a:pt x="9484" y="8434"/>
                            </a:lnTo>
                            <a:lnTo>
                              <a:pt x="9430" y="8361"/>
                            </a:lnTo>
                            <a:lnTo>
                              <a:pt x="9370" y="8291"/>
                            </a:lnTo>
                            <a:lnTo>
                              <a:pt x="1961" y="361"/>
                            </a:lnTo>
                            <a:lnTo>
                              <a:pt x="1892" y="294"/>
                            </a:lnTo>
                            <a:lnTo>
                              <a:pt x="1821" y="234"/>
                            </a:lnTo>
                            <a:lnTo>
                              <a:pt x="1748" y="181"/>
                            </a:lnTo>
                            <a:lnTo>
                              <a:pt x="1673" y="135"/>
                            </a:lnTo>
                            <a:lnTo>
                              <a:pt x="1596" y="95"/>
                            </a:lnTo>
                            <a:lnTo>
                              <a:pt x="1516" y="63"/>
                            </a:lnTo>
                            <a:lnTo>
                              <a:pt x="1436" y="38"/>
                            </a:lnTo>
                            <a:lnTo>
                              <a:pt x="1355" y="19"/>
                            </a:lnTo>
                            <a:lnTo>
                              <a:pt x="1274" y="6"/>
                            </a:lnTo>
                            <a:lnTo>
                              <a:pt x="1192" y="0"/>
                            </a:lnTo>
                            <a:lnTo>
                              <a:pt x="1110" y="0"/>
                            </a:lnTo>
                            <a:lnTo>
                              <a:pt x="1029" y="5"/>
                            </a:lnTo>
                            <a:lnTo>
                              <a:pt x="949" y="17"/>
                            </a:lnTo>
                            <a:lnTo>
                              <a:pt x="870" y="34"/>
                            </a:lnTo>
                            <a:lnTo>
                              <a:pt x="791" y="57"/>
                            </a:lnTo>
                            <a:lnTo>
                              <a:pt x="715" y="85"/>
                            </a:lnTo>
                            <a:lnTo>
                              <a:pt x="641" y="119"/>
                            </a:lnTo>
                            <a:lnTo>
                              <a:pt x="569" y="158"/>
                            </a:lnTo>
                            <a:lnTo>
                              <a:pt x="499" y="202"/>
                            </a:lnTo>
                            <a:lnTo>
                              <a:pt x="433" y="250"/>
                            </a:lnTo>
                            <a:lnTo>
                              <a:pt x="371" y="303"/>
                            </a:lnTo>
                            <a:lnTo>
                              <a:pt x="312" y="361"/>
                            </a:lnTo>
                            <a:lnTo>
                              <a:pt x="257" y="424"/>
                            </a:lnTo>
                            <a:lnTo>
                              <a:pt x="207" y="490"/>
                            </a:lnTo>
                            <a:lnTo>
                              <a:pt x="161" y="561"/>
                            </a:lnTo>
                            <a:lnTo>
                              <a:pt x="120" y="636"/>
                            </a:lnTo>
                            <a:lnTo>
                              <a:pt x="85" y="715"/>
                            </a:lnTo>
                            <a:lnTo>
                              <a:pt x="55" y="798"/>
                            </a:lnTo>
                            <a:lnTo>
                              <a:pt x="31" y="884"/>
                            </a:lnTo>
                            <a:lnTo>
                              <a:pt x="14" y="974"/>
                            </a:lnTo>
                            <a:lnTo>
                              <a:pt x="4" y="1068"/>
                            </a:lnTo>
                            <a:lnTo>
                              <a:pt x="0" y="1166"/>
                            </a:lnTo>
                            <a:lnTo>
                              <a:pt x="0" y="12492"/>
                            </a:lnTo>
                            <a:lnTo>
                              <a:pt x="4" y="12590"/>
                            </a:lnTo>
                            <a:lnTo>
                              <a:pt x="15" y="12685"/>
                            </a:lnTo>
                            <a:lnTo>
                              <a:pt x="32" y="12776"/>
                            </a:lnTo>
                            <a:lnTo>
                              <a:pt x="56" y="12863"/>
                            </a:lnTo>
                            <a:lnTo>
                              <a:pt x="87" y="12947"/>
                            </a:lnTo>
                            <a:lnTo>
                              <a:pt x="123" y="13026"/>
                            </a:lnTo>
                            <a:lnTo>
                              <a:pt x="164" y="13102"/>
                            </a:lnTo>
                            <a:lnTo>
                              <a:pt x="212" y="13174"/>
                            </a:lnTo>
                            <a:lnTo>
                              <a:pt x="263" y="13241"/>
                            </a:lnTo>
                            <a:lnTo>
                              <a:pt x="319" y="13303"/>
                            </a:lnTo>
                            <a:lnTo>
                              <a:pt x="379" y="13361"/>
                            </a:lnTo>
                            <a:lnTo>
                              <a:pt x="443" y="13414"/>
                            </a:lnTo>
                            <a:lnTo>
                              <a:pt x="510" y="13462"/>
                            </a:lnTo>
                            <a:lnTo>
                              <a:pt x="581" y="13505"/>
                            </a:lnTo>
                            <a:lnTo>
                              <a:pt x="654" y="13543"/>
                            </a:lnTo>
                            <a:lnTo>
                              <a:pt x="729" y="13576"/>
                            </a:lnTo>
                            <a:lnTo>
                              <a:pt x="806" y="13603"/>
                            </a:lnTo>
                            <a:lnTo>
                              <a:pt x="886" y="13625"/>
                            </a:lnTo>
                            <a:lnTo>
                              <a:pt x="966" y="13641"/>
                            </a:lnTo>
                            <a:lnTo>
                              <a:pt x="1048" y="13651"/>
                            </a:lnTo>
                            <a:lnTo>
                              <a:pt x="1130" y="13655"/>
                            </a:lnTo>
                            <a:lnTo>
                              <a:pt x="1212" y="13654"/>
                            </a:lnTo>
                            <a:lnTo>
                              <a:pt x="1295" y="13646"/>
                            </a:lnTo>
                            <a:lnTo>
                              <a:pt x="1377" y="13631"/>
                            </a:lnTo>
                            <a:lnTo>
                              <a:pt x="1458" y="13611"/>
                            </a:lnTo>
                            <a:lnTo>
                              <a:pt x="1539" y="13583"/>
                            </a:lnTo>
                            <a:lnTo>
                              <a:pt x="1619" y="13549"/>
                            </a:lnTo>
                            <a:lnTo>
                              <a:pt x="1696" y="13508"/>
                            </a:lnTo>
                            <a:lnTo>
                              <a:pt x="1771" y="13460"/>
                            </a:lnTo>
                            <a:lnTo>
                              <a:pt x="1843" y="13405"/>
                            </a:lnTo>
                            <a:lnTo>
                              <a:pt x="1914" y="13343"/>
                            </a:lnTo>
                            <a:lnTo>
                              <a:pt x="1981" y="13273"/>
                            </a:lnTo>
                            <a:lnTo>
                              <a:pt x="3396" y="11677"/>
                            </a:lnTo>
                            <a:lnTo>
                              <a:pt x="4664" y="14755"/>
                            </a:lnTo>
                            <a:close/>
                            <a:moveTo>
                              <a:pt x="3701" y="9878"/>
                            </a:moveTo>
                            <a:lnTo>
                              <a:pt x="1255" y="12631"/>
                            </a:lnTo>
                            <a:lnTo>
                              <a:pt x="1245" y="12642"/>
                            </a:lnTo>
                            <a:lnTo>
                              <a:pt x="1235" y="12652"/>
                            </a:lnTo>
                            <a:lnTo>
                              <a:pt x="1224" y="12660"/>
                            </a:lnTo>
                            <a:lnTo>
                              <a:pt x="1212" y="12667"/>
                            </a:lnTo>
                            <a:lnTo>
                              <a:pt x="1201" y="12673"/>
                            </a:lnTo>
                            <a:lnTo>
                              <a:pt x="1189" y="12678"/>
                            </a:lnTo>
                            <a:lnTo>
                              <a:pt x="1177" y="12682"/>
                            </a:lnTo>
                            <a:lnTo>
                              <a:pt x="1165" y="12685"/>
                            </a:lnTo>
                            <a:lnTo>
                              <a:pt x="1153" y="12687"/>
                            </a:lnTo>
                            <a:lnTo>
                              <a:pt x="1141" y="12687"/>
                            </a:lnTo>
                            <a:lnTo>
                              <a:pt x="1130" y="12687"/>
                            </a:lnTo>
                            <a:lnTo>
                              <a:pt x="1118" y="12686"/>
                            </a:lnTo>
                            <a:lnTo>
                              <a:pt x="1106" y="12684"/>
                            </a:lnTo>
                            <a:lnTo>
                              <a:pt x="1094" y="12681"/>
                            </a:lnTo>
                            <a:lnTo>
                              <a:pt x="1083" y="12677"/>
                            </a:lnTo>
                            <a:lnTo>
                              <a:pt x="1072" y="12672"/>
                            </a:lnTo>
                            <a:lnTo>
                              <a:pt x="1061" y="12666"/>
                            </a:lnTo>
                            <a:lnTo>
                              <a:pt x="1051" y="12660"/>
                            </a:lnTo>
                            <a:lnTo>
                              <a:pt x="1041" y="12652"/>
                            </a:lnTo>
                            <a:lnTo>
                              <a:pt x="1031" y="12644"/>
                            </a:lnTo>
                            <a:lnTo>
                              <a:pt x="1022" y="12635"/>
                            </a:lnTo>
                            <a:lnTo>
                              <a:pt x="1014" y="12625"/>
                            </a:lnTo>
                            <a:lnTo>
                              <a:pt x="1006" y="12615"/>
                            </a:lnTo>
                            <a:lnTo>
                              <a:pt x="999" y="12604"/>
                            </a:lnTo>
                            <a:lnTo>
                              <a:pt x="992" y="12592"/>
                            </a:lnTo>
                            <a:lnTo>
                              <a:pt x="986" y="12580"/>
                            </a:lnTo>
                            <a:lnTo>
                              <a:pt x="981" y="12566"/>
                            </a:lnTo>
                            <a:lnTo>
                              <a:pt x="977" y="12553"/>
                            </a:lnTo>
                            <a:lnTo>
                              <a:pt x="973" y="12538"/>
                            </a:lnTo>
                            <a:lnTo>
                              <a:pt x="971" y="12523"/>
                            </a:lnTo>
                            <a:lnTo>
                              <a:pt x="969" y="12508"/>
                            </a:lnTo>
                            <a:lnTo>
                              <a:pt x="969" y="12492"/>
                            </a:lnTo>
                            <a:lnTo>
                              <a:pt x="969" y="1166"/>
                            </a:lnTo>
                            <a:lnTo>
                              <a:pt x="969" y="1150"/>
                            </a:lnTo>
                            <a:lnTo>
                              <a:pt x="971" y="1134"/>
                            </a:lnTo>
                            <a:lnTo>
                              <a:pt x="973" y="1119"/>
                            </a:lnTo>
                            <a:lnTo>
                              <a:pt x="976" y="1105"/>
                            </a:lnTo>
                            <a:lnTo>
                              <a:pt x="981" y="1090"/>
                            </a:lnTo>
                            <a:lnTo>
                              <a:pt x="986" y="1077"/>
                            </a:lnTo>
                            <a:lnTo>
                              <a:pt x="991" y="1065"/>
                            </a:lnTo>
                            <a:lnTo>
                              <a:pt x="998" y="1053"/>
                            </a:lnTo>
                            <a:lnTo>
                              <a:pt x="1005" y="1042"/>
                            </a:lnTo>
                            <a:lnTo>
                              <a:pt x="1013" y="1031"/>
                            </a:lnTo>
                            <a:lnTo>
                              <a:pt x="1021" y="1022"/>
                            </a:lnTo>
                            <a:lnTo>
                              <a:pt x="1030" y="1013"/>
                            </a:lnTo>
                            <a:lnTo>
                              <a:pt x="1039" y="1004"/>
                            </a:lnTo>
                            <a:lnTo>
                              <a:pt x="1049" y="997"/>
                            </a:lnTo>
                            <a:lnTo>
                              <a:pt x="1059" y="990"/>
                            </a:lnTo>
                            <a:lnTo>
                              <a:pt x="1070" y="984"/>
                            </a:lnTo>
                            <a:lnTo>
                              <a:pt x="1081" y="979"/>
                            </a:lnTo>
                            <a:lnTo>
                              <a:pt x="1092" y="975"/>
                            </a:lnTo>
                            <a:lnTo>
                              <a:pt x="1103" y="972"/>
                            </a:lnTo>
                            <a:lnTo>
                              <a:pt x="1115" y="970"/>
                            </a:lnTo>
                            <a:lnTo>
                              <a:pt x="1127" y="968"/>
                            </a:lnTo>
                            <a:lnTo>
                              <a:pt x="1138" y="968"/>
                            </a:lnTo>
                            <a:lnTo>
                              <a:pt x="1150" y="968"/>
                            </a:lnTo>
                            <a:lnTo>
                              <a:pt x="1162" y="970"/>
                            </a:lnTo>
                            <a:lnTo>
                              <a:pt x="1174" y="972"/>
                            </a:lnTo>
                            <a:lnTo>
                              <a:pt x="1186" y="976"/>
                            </a:lnTo>
                            <a:lnTo>
                              <a:pt x="1197" y="980"/>
                            </a:lnTo>
                            <a:lnTo>
                              <a:pt x="1209" y="986"/>
                            </a:lnTo>
                            <a:lnTo>
                              <a:pt x="1221" y="993"/>
                            </a:lnTo>
                            <a:lnTo>
                              <a:pt x="1232" y="1001"/>
                            </a:lnTo>
                            <a:lnTo>
                              <a:pt x="1243" y="1010"/>
                            </a:lnTo>
                            <a:lnTo>
                              <a:pt x="1253" y="1020"/>
                            </a:lnTo>
                            <a:lnTo>
                              <a:pt x="8659" y="8947"/>
                            </a:lnTo>
                            <a:lnTo>
                              <a:pt x="8670" y="8959"/>
                            </a:lnTo>
                            <a:lnTo>
                              <a:pt x="8679" y="8972"/>
                            </a:lnTo>
                            <a:lnTo>
                              <a:pt x="8687" y="8985"/>
                            </a:lnTo>
                            <a:lnTo>
                              <a:pt x="8694" y="8998"/>
                            </a:lnTo>
                            <a:lnTo>
                              <a:pt x="8700" y="9012"/>
                            </a:lnTo>
                            <a:lnTo>
                              <a:pt x="8705" y="9026"/>
                            </a:lnTo>
                            <a:lnTo>
                              <a:pt x="8709" y="9040"/>
                            </a:lnTo>
                            <a:lnTo>
                              <a:pt x="8712" y="9054"/>
                            </a:lnTo>
                            <a:lnTo>
                              <a:pt x="8714" y="9068"/>
                            </a:lnTo>
                            <a:lnTo>
                              <a:pt x="8715" y="9083"/>
                            </a:lnTo>
                            <a:lnTo>
                              <a:pt x="8715" y="9097"/>
                            </a:lnTo>
                            <a:lnTo>
                              <a:pt x="8715" y="9111"/>
                            </a:lnTo>
                            <a:lnTo>
                              <a:pt x="8713" y="9126"/>
                            </a:lnTo>
                            <a:lnTo>
                              <a:pt x="8711" y="9140"/>
                            </a:lnTo>
                            <a:lnTo>
                              <a:pt x="8707" y="9154"/>
                            </a:lnTo>
                            <a:lnTo>
                              <a:pt x="8703" y="9167"/>
                            </a:lnTo>
                            <a:lnTo>
                              <a:pt x="8698" y="9180"/>
                            </a:lnTo>
                            <a:lnTo>
                              <a:pt x="8693" y="9192"/>
                            </a:lnTo>
                            <a:lnTo>
                              <a:pt x="8686" y="9204"/>
                            </a:lnTo>
                            <a:lnTo>
                              <a:pt x="8679" y="9216"/>
                            </a:lnTo>
                            <a:lnTo>
                              <a:pt x="8672" y="9227"/>
                            </a:lnTo>
                            <a:lnTo>
                              <a:pt x="8663" y="9237"/>
                            </a:lnTo>
                            <a:lnTo>
                              <a:pt x="8654" y="9246"/>
                            </a:lnTo>
                            <a:lnTo>
                              <a:pt x="8644" y="9255"/>
                            </a:lnTo>
                            <a:lnTo>
                              <a:pt x="8634" y="9263"/>
                            </a:lnTo>
                            <a:lnTo>
                              <a:pt x="8623" y="9270"/>
                            </a:lnTo>
                            <a:lnTo>
                              <a:pt x="8611" y="9276"/>
                            </a:lnTo>
                            <a:lnTo>
                              <a:pt x="8599" y="9281"/>
                            </a:lnTo>
                            <a:lnTo>
                              <a:pt x="8587" y="9285"/>
                            </a:lnTo>
                            <a:lnTo>
                              <a:pt x="8574" y="9288"/>
                            </a:lnTo>
                            <a:lnTo>
                              <a:pt x="8560" y="9290"/>
                            </a:lnTo>
                            <a:lnTo>
                              <a:pt x="8546" y="9291"/>
                            </a:lnTo>
                            <a:lnTo>
                              <a:pt x="5111" y="9291"/>
                            </a:lnTo>
                            <a:lnTo>
                              <a:pt x="6957" y="13765"/>
                            </a:lnTo>
                            <a:lnTo>
                              <a:pt x="6964" y="13785"/>
                            </a:lnTo>
                            <a:lnTo>
                              <a:pt x="6969" y="13806"/>
                            </a:lnTo>
                            <a:lnTo>
                              <a:pt x="6972" y="13826"/>
                            </a:lnTo>
                            <a:lnTo>
                              <a:pt x="6973" y="13846"/>
                            </a:lnTo>
                            <a:lnTo>
                              <a:pt x="6972" y="13867"/>
                            </a:lnTo>
                            <a:lnTo>
                              <a:pt x="6970" y="13886"/>
                            </a:lnTo>
                            <a:lnTo>
                              <a:pt x="6966" y="13906"/>
                            </a:lnTo>
                            <a:lnTo>
                              <a:pt x="6960" y="13925"/>
                            </a:lnTo>
                            <a:lnTo>
                              <a:pt x="6952" y="13943"/>
                            </a:lnTo>
                            <a:lnTo>
                              <a:pt x="6943" y="13960"/>
                            </a:lnTo>
                            <a:lnTo>
                              <a:pt x="6933" y="13976"/>
                            </a:lnTo>
                            <a:lnTo>
                              <a:pt x="6921" y="13991"/>
                            </a:lnTo>
                            <a:lnTo>
                              <a:pt x="6914" y="13998"/>
                            </a:lnTo>
                            <a:lnTo>
                              <a:pt x="6907" y="14005"/>
                            </a:lnTo>
                            <a:lnTo>
                              <a:pt x="6900" y="14011"/>
                            </a:lnTo>
                            <a:lnTo>
                              <a:pt x="6893" y="14017"/>
                            </a:lnTo>
                            <a:lnTo>
                              <a:pt x="6885" y="14022"/>
                            </a:lnTo>
                            <a:lnTo>
                              <a:pt x="6877" y="14027"/>
                            </a:lnTo>
                            <a:lnTo>
                              <a:pt x="6868" y="14032"/>
                            </a:lnTo>
                            <a:lnTo>
                              <a:pt x="6860" y="14036"/>
                            </a:lnTo>
                            <a:lnTo>
                              <a:pt x="5770" y="14487"/>
                            </a:lnTo>
                            <a:lnTo>
                              <a:pt x="5754" y="14493"/>
                            </a:lnTo>
                            <a:lnTo>
                              <a:pt x="5738" y="14497"/>
                            </a:lnTo>
                            <a:lnTo>
                              <a:pt x="5722" y="14499"/>
                            </a:lnTo>
                            <a:lnTo>
                              <a:pt x="5705" y="14499"/>
                            </a:lnTo>
                            <a:lnTo>
                              <a:pt x="5690" y="14498"/>
                            </a:lnTo>
                            <a:lnTo>
                              <a:pt x="5675" y="14495"/>
                            </a:lnTo>
                            <a:lnTo>
                              <a:pt x="5660" y="14490"/>
                            </a:lnTo>
                            <a:lnTo>
                              <a:pt x="5646" y="14484"/>
                            </a:lnTo>
                            <a:lnTo>
                              <a:pt x="5633" y="14476"/>
                            </a:lnTo>
                            <a:lnTo>
                              <a:pt x="5620" y="14467"/>
                            </a:lnTo>
                            <a:lnTo>
                              <a:pt x="5608" y="14456"/>
                            </a:lnTo>
                            <a:lnTo>
                              <a:pt x="5596" y="14445"/>
                            </a:lnTo>
                            <a:lnTo>
                              <a:pt x="5586" y="14432"/>
                            </a:lnTo>
                            <a:lnTo>
                              <a:pt x="5576" y="14418"/>
                            </a:lnTo>
                            <a:lnTo>
                              <a:pt x="5568" y="14403"/>
                            </a:lnTo>
                            <a:lnTo>
                              <a:pt x="5560" y="14387"/>
                            </a:lnTo>
                            <a:lnTo>
                              <a:pt x="3701" y="9878"/>
                            </a:lnTo>
                            <a:close/>
                          </a:path>
                        </a:pathLst>
                      </a:custGeom>
                      <a:solidFill>
                        <a:srgbClr val="2B2A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1F3BE0A" id="Freeform 12" o:spid="_x0000_s1026" style="position:absolute;margin-left:410.95pt;margin-top:-9.4pt;width:7.35pt;height:1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85,15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" path="m4664,14755r25,54l4715,14862r28,50l4774,14960r33,47l4842,15051r36,43l4917,15135r40,38l4998,15209r45,34l5087,15275r47,29l5181,15331r48,25l5279,15378r50,20l5382,15416r52,15l5487,15443r53,10l5594,15460r55,5l5703,15467r56,-1l5815,15463r55,-7l5925,15447r55,-12l6035,15421r55,-18l6144,15382r1090,-454l7288,14904r52,-27l7390,14848r48,-32l7486,14783r44,-36l7572,14710r40,-40l7651,14629r36,-43l7720,14541r32,-46l7781,14447r28,-49l7833,14348r23,-51l7875,14244r18,-53l7907,14137r12,-56l7929,14025r7,-56l7940,13913r2,-57l7941,13799r-5,-58l7930,13684r-10,-57l7907,13570r-15,-57l7873,13456r-22,-56l6557,10257r1989,l8639,10254r89,-11l8815,10226r84,-23l8978,10174r76,-35l9127,10098r69,-45l9261,10003r60,-54l9377,9890r52,-62l9477,9763r43,-69l9559,9623r33,-74l9621,9473r23,-77l9662,9316r13,-80l9683,9154r2,-82l9681,8989r-10,-82l9656,8825r-22,-81l9607,8664r-35,-78l9531,8509r-47,-75l9430,8361r-60,-70l1961,361r-69,-67l1821,234r-73,-53l1673,135,1596,95,1516,63,1436,38,1355,19,1274,6,1192,r-82,l1029,5,949,17,870,34,791,57,715,85r-74,34l569,158r-70,44l433,250r-62,53l312,361r-55,63l207,490r-46,71l120,636,85,715,55,798,31,884,14,974,4,1068,,1166,,12492r4,98l15,12685r17,91l56,12863r31,84l123,13026r41,76l212,13174r51,67l319,13303r60,58l443,13414r67,48l581,13505r73,38l729,13576r77,27l886,13625r80,16l1048,13651r82,4l1212,13654r83,-8l1377,13631r81,-20l1539,13583r80,-34l1696,13508r75,-48l1843,13405r71,-62l1981,13273,3396,11677r1268,3078xm3701,9878l1255,12631r-10,11l1235,12652r-11,8l1212,12667r-11,6l1189,12678r-12,4l1165,12685r-12,2l1141,12687r-11,l1118,12686r-12,-2l1094,12681r-11,-4l1072,12672r-11,-6l1051,12660r-10,-8l1031,12644r-9,-9l1014,12625r-8,-10l999,12604r-7,-12l986,12580r-5,-14l977,12553r-4,-15l971,12523r-2,-15l969,12492r,-11326l969,1150r2,-16l973,1119r3,-14l981,1090r5,-13l991,1065r7,-12l1005,1042r8,-11l1021,1022r9,-9l1039,1004r10,-7l1059,990r11,-6l1081,979r11,-4l1103,972r12,-2l1127,968r11,l1150,968r12,2l1174,972r12,4l1197,980r12,6l1221,993r11,8l1243,1010r10,10l8659,8947r11,12l8679,8972r8,13l8694,8998r6,14l8705,9026r4,14l8712,9054r2,14l8715,9083r,14l8715,9111r-2,15l8711,9140r-4,14l8703,9167r-5,13l8693,9192r-7,12l8679,9216r-7,11l8663,9237r-9,9l8644,9255r-10,8l8623,9270r-12,6l8599,9281r-12,4l8574,9288r-14,2l8546,9291r-3435,l6957,13765r7,20l6969,13806r3,20l6973,13846r-1,21l6970,13886r-4,20l6960,13925r-8,18l6943,13960r-10,16l6921,13991r-7,7l6907,14005r-7,6l6893,14017r-8,5l6877,14027r-9,5l6860,14036r-1090,451l5754,14493r-16,4l5722,14499r-17,l5690,14498r-15,-3l5660,14490r-14,-6l5633,14476r-13,-9l5608,14456r-12,-11l5586,14432r-10,-14l5568,14403r-8,-16l3701,9878xe" fillcolor="#2b2a29" stroked="f">
              <v:path arrowok="t" o:connecttype="custom" o:connectlocs="46012,144456;47776,146513;49935,148039;52373,149004;54966,149352;57636,149043;70242,143916;72575,142400;74406,140410;75717,138054;76420,135428;76488,132685;75881,129933;84121,98908;87967,97508;90878,94901;92728,91473;93345,87601;92593,83661;90309,80059;16125,1304;12279,58;8385,328;4809,1951;1995,4732;299,8536;39,121571;1185,125781;3653,129016;7026,131092;10891,131855;14833,131160;18447,128842;12096,121967;11575,122373;10997,122508;10438,122411;9937,122093;9561,121591;9359,120924;9359,10950;9551,10284;9927,9782;10419,9453;10968,9347;11537,9463;12077,9849;83794,86886;83986,87562;83957,88257;83717,88875;83312,89368;82762,89658;67052,132917;67197,133902;66917,134800;66503,135293;66117,135534;54985,140005;54291,139783;53742,139223" o:connectangles="0,0,0,0,0,0,0,0,0,0,0,0,0,0,0,0,0,0,0,0,0,0,0,0,0,0,0,0,0,0,0,0,0,0,0,0,0,0,0,0,0,0,0,0,0,0,0,0,0,0,0,0,0,0,0,0,0,0,0,0,0"/>
              <o:lock v:ext="edit" verticies="t"/>
            </v:shape>
          </w:pict>
        </mc:Fallback>
      </mc:AlternateContent>
    </w:r>
    <w:r w:rsidR="0090581C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C8EC68" wp14:editId="4A222733">
              <wp:simplePos x="0" y="0"/>
              <wp:positionH relativeFrom="margin">
                <wp:posOffset>1878330</wp:posOffset>
              </wp:positionH>
              <wp:positionV relativeFrom="paragraph">
                <wp:posOffset>63500</wp:posOffset>
              </wp:positionV>
              <wp:extent cx="2186940" cy="434340"/>
              <wp:effectExtent l="0" t="0" r="0" b="381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6940" cy="4343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4F763E" w14:textId="77777777" w:rsidR="0090581C" w:rsidRPr="0090581C" w:rsidRDefault="0090581C" w:rsidP="0090581C">
                          <w:pPr>
                            <w:spacing w:line="240" w:lineRule="auto"/>
                            <w:jc w:val="center"/>
                            <w:rPr>
                              <w:color w:val="363638" w:themeColor="text1" w:themeShade="BF"/>
                              <w:sz w:val="20"/>
                              <w:lang w:val="en-IN"/>
                            </w:rPr>
                          </w:pPr>
                          <w:r>
                            <w:rPr>
                              <w:color w:val="363638" w:themeColor="text1" w:themeShade="BF"/>
                              <w:sz w:val="20"/>
                              <w:lang w:val="en-IN"/>
                            </w:rPr>
                            <w:t>301.569.7464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EC983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7.9pt;margin-top:5pt;width:172.2pt;height:34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" filled="f" stroked="f" strokeweight=".5pt">
              <v:textbox>
                <w:txbxContent>
                  <w:p w:rsidR="0090581C" w:rsidRPr="0090581C" w:rsidRDefault="0090581C" w:rsidP="0090581C">
                    <w:pPr>
                      <w:spacing w:line="240" w:lineRule="auto"/>
                      <w:jc w:val="center"/>
                      <w:rPr>
                        <w:color w:val="363638" w:themeColor="text1" w:themeShade="BF"/>
                        <w:sz w:val="20"/>
                        <w:lang w:val="en-IN"/>
                      </w:rPr>
                    </w:pPr>
                    <w:r>
                      <w:rPr>
                        <w:color w:val="363638" w:themeColor="text1" w:themeShade="BF"/>
                        <w:sz w:val="20"/>
                        <w:lang w:val="en-IN"/>
                      </w:rPr>
                      <w:t>301.569.7464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0581C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46AC11" wp14:editId="0143C82B">
              <wp:simplePos x="0" y="0"/>
              <wp:positionH relativeFrom="margin">
                <wp:posOffset>4171950</wp:posOffset>
              </wp:positionH>
              <wp:positionV relativeFrom="paragraph">
                <wp:posOffset>63500</wp:posOffset>
              </wp:positionV>
              <wp:extent cx="2186940" cy="43434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6940" cy="4343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B5415A" w14:textId="77777777" w:rsidR="0090581C" w:rsidRPr="0090581C" w:rsidRDefault="0090581C" w:rsidP="0090581C">
                          <w:pPr>
                            <w:spacing w:line="240" w:lineRule="auto"/>
                            <w:jc w:val="center"/>
                            <w:rPr>
                              <w:color w:val="363638" w:themeColor="text1" w:themeShade="BF"/>
                              <w:sz w:val="20"/>
                              <w:lang w:val="en-IN"/>
                            </w:rPr>
                          </w:pPr>
                          <w:r>
                            <w:rPr>
                              <w:color w:val="363638" w:themeColor="text1" w:themeShade="BF"/>
                              <w:sz w:val="20"/>
                              <w:lang w:val="en-IN"/>
                            </w:rPr>
                            <w:t>www.speridian.com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E5ED4AF" id="Text Box 3" o:spid="_x0000_s1027" type="#_x0000_t202" style="position:absolute;margin-left:328.5pt;margin-top:5pt;width:172.2pt;height:34.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" filled="f" stroked="f" strokeweight=".5pt">
              <v:textbox>
                <w:txbxContent>
                  <w:p w:rsidR="0090581C" w:rsidRPr="0090581C" w:rsidRDefault="0090581C" w:rsidP="0090581C">
                    <w:pPr>
                      <w:spacing w:line="240" w:lineRule="auto"/>
                      <w:jc w:val="center"/>
                      <w:rPr>
                        <w:color w:val="363638" w:themeColor="text1" w:themeShade="BF"/>
                        <w:sz w:val="20"/>
                        <w:lang w:val="en-IN"/>
                      </w:rPr>
                    </w:pPr>
                    <w:r>
                      <w:rPr>
                        <w:color w:val="363638" w:themeColor="text1" w:themeShade="BF"/>
                        <w:sz w:val="20"/>
                        <w:lang w:val="en-IN"/>
                      </w:rPr>
                      <w:t>www.speridian.com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0581C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62D1BF" wp14:editId="0A1541BE">
              <wp:simplePos x="0" y="0"/>
              <wp:positionH relativeFrom="column">
                <wp:posOffset>-396240</wp:posOffset>
              </wp:positionH>
              <wp:positionV relativeFrom="paragraph">
                <wp:posOffset>63500</wp:posOffset>
              </wp:positionV>
              <wp:extent cx="2186940" cy="434340"/>
              <wp:effectExtent l="0" t="0" r="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6940" cy="4343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AD2402" w14:textId="77777777" w:rsidR="0090581C" w:rsidRPr="0090581C" w:rsidRDefault="0090581C" w:rsidP="0090581C">
                          <w:pPr>
                            <w:spacing w:after="0" w:line="240" w:lineRule="auto"/>
                            <w:jc w:val="center"/>
                            <w:rPr>
                              <w:color w:val="363638" w:themeColor="text1" w:themeShade="BF"/>
                              <w:sz w:val="20"/>
                              <w:lang w:val="en-IN"/>
                            </w:rPr>
                          </w:pPr>
                          <w:r w:rsidRPr="0090581C">
                            <w:rPr>
                              <w:color w:val="363638" w:themeColor="text1" w:themeShade="BF"/>
                              <w:sz w:val="20"/>
                              <w:lang w:val="en-IN"/>
                            </w:rPr>
                            <w:t>2400 Louisiana Blvd Building 3</w:t>
                          </w:r>
                        </w:p>
                        <w:p w14:paraId="714B2881" w14:textId="77777777" w:rsidR="0090581C" w:rsidRPr="0090581C" w:rsidRDefault="0090581C" w:rsidP="0090581C">
                          <w:pPr>
                            <w:spacing w:line="240" w:lineRule="auto"/>
                            <w:jc w:val="center"/>
                            <w:rPr>
                              <w:color w:val="363638" w:themeColor="text1" w:themeShade="BF"/>
                              <w:sz w:val="20"/>
                              <w:lang w:val="en-IN"/>
                            </w:rPr>
                          </w:pPr>
                          <w:r w:rsidRPr="0090581C">
                            <w:rPr>
                              <w:color w:val="363638" w:themeColor="text1" w:themeShade="BF"/>
                              <w:sz w:val="20"/>
                              <w:lang w:val="en-IN"/>
                            </w:rPr>
                            <w:t>Albuquerque, NM 87110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F88A7AF" id="Text Box 1" o:spid="_x0000_s1028" type="#_x0000_t202" style="position:absolute;margin-left:-31.2pt;margin-top:5pt;width:172.2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" filled="f" stroked="f" strokeweight=".5pt">
              <v:textbox>
                <w:txbxContent>
                  <w:p w:rsidR="0090581C" w:rsidRPr="0090581C" w:rsidRDefault="0090581C" w:rsidP="0090581C">
                    <w:pPr>
                      <w:spacing w:after="0" w:line="240" w:lineRule="auto"/>
                      <w:jc w:val="center"/>
                      <w:rPr>
                        <w:color w:val="363638" w:themeColor="text1" w:themeShade="BF"/>
                        <w:sz w:val="20"/>
                        <w:lang w:val="en-IN"/>
                      </w:rPr>
                    </w:pPr>
                    <w:r w:rsidRPr="0090581C">
                      <w:rPr>
                        <w:color w:val="363638" w:themeColor="text1" w:themeShade="BF"/>
                        <w:sz w:val="20"/>
                        <w:lang w:val="en-IN"/>
                      </w:rPr>
                      <w:t>2400 Louisiana Blvd Building 3</w:t>
                    </w:r>
                  </w:p>
                  <w:p w:rsidR="0090581C" w:rsidRPr="0090581C" w:rsidRDefault="0090581C" w:rsidP="0090581C">
                    <w:pPr>
                      <w:spacing w:line="240" w:lineRule="auto"/>
                      <w:jc w:val="center"/>
                      <w:rPr>
                        <w:color w:val="363638" w:themeColor="text1" w:themeShade="BF"/>
                        <w:sz w:val="20"/>
                        <w:lang w:val="en-IN"/>
                      </w:rPr>
                    </w:pPr>
                    <w:r w:rsidRPr="0090581C">
                      <w:rPr>
                        <w:color w:val="363638" w:themeColor="text1" w:themeShade="BF"/>
                        <w:sz w:val="20"/>
                        <w:lang w:val="en-IN"/>
                      </w:rPr>
                      <w:t>Albuquerque, NM 87110</w:t>
                    </w:r>
                  </w:p>
                </w:txbxContent>
              </v:textbox>
            </v:shape>
          </w:pict>
        </mc:Fallback>
      </mc:AlternateContent>
    </w:r>
    <w:r w:rsidR="0090581C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87BB39" wp14:editId="2E266DCF">
              <wp:simplePos x="0" y="0"/>
              <wp:positionH relativeFrom="column">
                <wp:posOffset>-457200</wp:posOffset>
              </wp:positionH>
              <wp:positionV relativeFrom="paragraph">
                <wp:posOffset>-294640</wp:posOffset>
              </wp:positionV>
              <wp:extent cx="6835140" cy="0"/>
              <wp:effectExtent l="0" t="0" r="2286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51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88E32B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-23.2pt" to="502.2pt,-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" strokecolor="#909094 [1949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224B1" w14:textId="77777777" w:rsidR="00292C6A" w:rsidRDefault="00292C6A" w:rsidP="00293145">
      <w:pPr>
        <w:spacing w:after="0" w:line="240" w:lineRule="auto"/>
      </w:pPr>
      <w:r>
        <w:separator/>
      </w:r>
    </w:p>
  </w:footnote>
  <w:footnote w:type="continuationSeparator" w:id="0">
    <w:p w14:paraId="63ADF716" w14:textId="77777777" w:rsidR="00292C6A" w:rsidRDefault="00292C6A" w:rsidP="00293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122C5" w14:textId="77777777" w:rsidR="00EE1ED5" w:rsidRDefault="00EE1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EEF47" w14:textId="77777777" w:rsidR="00EE1ED5" w:rsidRDefault="00EE1E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3E407" w14:textId="77777777" w:rsidR="00842834" w:rsidRDefault="00F16CF0" w:rsidP="00842834"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1E654E59" wp14:editId="2F7B656E">
          <wp:simplePos x="0" y="0"/>
          <wp:positionH relativeFrom="margin">
            <wp:align>left</wp:align>
          </wp:positionH>
          <wp:positionV relativeFrom="paragraph">
            <wp:posOffset>297180</wp:posOffset>
          </wp:positionV>
          <wp:extent cx="1851660" cy="459327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peridian-logo-2019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1660" cy="4593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2BEEF02C" wp14:editId="08809F34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812000" cy="190564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sinesscard Template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905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2834">
      <w:tab/>
    </w:r>
    <w:r w:rsidR="00842834">
      <w:tab/>
    </w:r>
    <w:r w:rsidR="00842834">
      <w:tab/>
    </w:r>
    <w:r w:rsidR="00842834">
      <w:tab/>
    </w:r>
    <w:r w:rsidR="00842834">
      <w:tab/>
    </w:r>
    <w:r w:rsidR="00842834">
      <w:tab/>
    </w:r>
    <w:r w:rsidR="00842834">
      <w:tab/>
    </w:r>
  </w:p>
  <w:p w14:paraId="73FFC22C" w14:textId="77777777" w:rsidR="00842834" w:rsidRDefault="00842834" w:rsidP="008428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34"/>
    <w:rsid w:val="00010400"/>
    <w:rsid w:val="0007330F"/>
    <w:rsid w:val="00081753"/>
    <w:rsid w:val="00081B06"/>
    <w:rsid w:val="000972B5"/>
    <w:rsid w:val="001252EE"/>
    <w:rsid w:val="00151E8B"/>
    <w:rsid w:val="00162B11"/>
    <w:rsid w:val="001B519D"/>
    <w:rsid w:val="001F20AF"/>
    <w:rsid w:val="00233FE9"/>
    <w:rsid w:val="0023625E"/>
    <w:rsid w:val="00275DCC"/>
    <w:rsid w:val="00292C6A"/>
    <w:rsid w:val="00293145"/>
    <w:rsid w:val="00305ECA"/>
    <w:rsid w:val="00306D10"/>
    <w:rsid w:val="00327438"/>
    <w:rsid w:val="003D135F"/>
    <w:rsid w:val="004022A5"/>
    <w:rsid w:val="00455838"/>
    <w:rsid w:val="004A4D37"/>
    <w:rsid w:val="004F7DB0"/>
    <w:rsid w:val="00587714"/>
    <w:rsid w:val="00595571"/>
    <w:rsid w:val="005D1F92"/>
    <w:rsid w:val="00602F27"/>
    <w:rsid w:val="00646AC9"/>
    <w:rsid w:val="00682B24"/>
    <w:rsid w:val="006B5BCA"/>
    <w:rsid w:val="007F55BB"/>
    <w:rsid w:val="00842834"/>
    <w:rsid w:val="00884247"/>
    <w:rsid w:val="008D6A91"/>
    <w:rsid w:val="00904029"/>
    <w:rsid w:val="0090581C"/>
    <w:rsid w:val="00931C85"/>
    <w:rsid w:val="00962047"/>
    <w:rsid w:val="00993E98"/>
    <w:rsid w:val="009C4FBE"/>
    <w:rsid w:val="00A16108"/>
    <w:rsid w:val="00AE757A"/>
    <w:rsid w:val="00AF0B40"/>
    <w:rsid w:val="00B07202"/>
    <w:rsid w:val="00B25917"/>
    <w:rsid w:val="00BA30C2"/>
    <w:rsid w:val="00BC5CE5"/>
    <w:rsid w:val="00BC60EC"/>
    <w:rsid w:val="00C7445B"/>
    <w:rsid w:val="00CC390C"/>
    <w:rsid w:val="00CD333C"/>
    <w:rsid w:val="00D0232A"/>
    <w:rsid w:val="00D60543"/>
    <w:rsid w:val="00D73E60"/>
    <w:rsid w:val="00D97E6B"/>
    <w:rsid w:val="00DF07AA"/>
    <w:rsid w:val="00E532BC"/>
    <w:rsid w:val="00E658F0"/>
    <w:rsid w:val="00E96D81"/>
    <w:rsid w:val="00EC2A7D"/>
    <w:rsid w:val="00ED5A44"/>
    <w:rsid w:val="00EE1ED5"/>
    <w:rsid w:val="00F14A63"/>
    <w:rsid w:val="00F16CF0"/>
    <w:rsid w:val="00F40619"/>
    <w:rsid w:val="00F56D96"/>
    <w:rsid w:val="00F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DFFE9"/>
  <w15:chartTrackingRefBased/>
  <w15:docId w15:val="{7DD63A1E-BC91-4338-AC42-7066D7FA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D10"/>
  </w:style>
  <w:style w:type="paragraph" w:styleId="Heading1">
    <w:name w:val="heading 1"/>
    <w:basedOn w:val="Normal"/>
    <w:next w:val="Normal"/>
    <w:link w:val="Heading1Char"/>
    <w:uiPriority w:val="9"/>
    <w:qFormat/>
    <w:rsid w:val="0023625E"/>
    <w:pPr>
      <w:keepNext/>
      <w:keepLines/>
      <w:pBdr>
        <w:bottom w:val="single" w:sz="36" w:space="1" w:color="008CD9" w:themeColor="accent3"/>
      </w:pBdr>
      <w:spacing w:before="240" w:after="120"/>
      <w:outlineLvl w:val="0"/>
    </w:pPr>
    <w:rPr>
      <w:rFonts w:asciiTheme="majorHAnsi" w:eastAsiaTheme="majorEastAsia" w:hAnsiTheme="majorHAnsi" w:cstheme="majorBidi"/>
      <w:color w:val="008CD9" w:themeColor="accent3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5D4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BD4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D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75D4" w:themeColor="accent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6D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0075D4" w:themeColor="accent2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58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BD4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58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BD4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658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1D6A" w:themeColor="accent1" w:themeShade="80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658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1D6A" w:themeColor="accent1" w:themeShade="8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D10"/>
    <w:rPr>
      <w:rFonts w:asciiTheme="majorHAnsi" w:eastAsiaTheme="majorEastAsia" w:hAnsiTheme="majorHAnsi" w:cstheme="majorBidi"/>
      <w:color w:val="0075D4" w:themeColor="accent2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5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2EE"/>
    <w:pPr>
      <w:numPr>
        <w:ilvl w:val="1"/>
      </w:numPr>
    </w:pPr>
    <w:rPr>
      <w:rFonts w:eastAsiaTheme="minorEastAsia"/>
      <w:color w:val="87878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2EE"/>
    <w:rPr>
      <w:rFonts w:eastAsiaTheme="minorEastAsia"/>
      <w:color w:val="87878C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3625E"/>
    <w:rPr>
      <w:rFonts w:asciiTheme="majorHAnsi" w:eastAsiaTheme="majorEastAsia" w:hAnsiTheme="majorHAnsi" w:cstheme="majorBidi"/>
      <w:color w:val="008CD9" w:themeColor="accent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D10"/>
    <w:rPr>
      <w:rFonts w:asciiTheme="majorHAnsi" w:eastAsiaTheme="majorEastAsia" w:hAnsiTheme="majorHAnsi" w:cstheme="majorBidi"/>
      <w:color w:val="003BD4" w:themeColor="accent1"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1252EE"/>
    <w:rPr>
      <w:i/>
      <w:iCs/>
      <w:color w:val="75757A" w:themeColor="text1" w:themeTint="BF"/>
    </w:rPr>
  </w:style>
  <w:style w:type="character" w:styleId="Emphasis">
    <w:name w:val="Emphasis"/>
    <w:basedOn w:val="DefaultParagraphFont"/>
    <w:uiPriority w:val="20"/>
    <w:qFormat/>
    <w:rsid w:val="001252E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52EE"/>
    <w:rPr>
      <w:i/>
      <w:iCs/>
      <w:color w:val="003BD4" w:themeColor="accent1"/>
    </w:rPr>
  </w:style>
  <w:style w:type="character" w:styleId="Strong">
    <w:name w:val="Strong"/>
    <w:basedOn w:val="DefaultParagraphFont"/>
    <w:uiPriority w:val="22"/>
    <w:qFormat/>
    <w:rsid w:val="001252E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5A44"/>
    <w:pPr>
      <w:spacing w:before="600" w:after="600"/>
      <w:ind w:left="720" w:right="720"/>
      <w:jc w:val="center"/>
    </w:pPr>
    <w:rPr>
      <w:i/>
      <w:iCs/>
      <w:color w:val="75757A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A44"/>
    <w:rPr>
      <w:i/>
      <w:iCs/>
      <w:color w:val="75757A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B5"/>
    <w:pPr>
      <w:pBdr>
        <w:left w:val="single" w:sz="8" w:space="4" w:color="1CA3FF" w:themeColor="accent4"/>
        <w:right w:val="single" w:sz="8" w:space="4" w:color="1CA3FF" w:themeColor="accent4"/>
      </w:pBdr>
      <w:spacing w:before="360" w:after="360"/>
      <w:ind w:left="720" w:right="720"/>
      <w:jc w:val="center"/>
    </w:pPr>
    <w:rPr>
      <w:i/>
      <w:iCs/>
      <w:color w:val="003B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B5"/>
    <w:rPr>
      <w:i/>
      <w:iCs/>
      <w:color w:val="003BD4" w:themeColor="accent1"/>
    </w:rPr>
  </w:style>
  <w:style w:type="character" w:styleId="SubtleReference">
    <w:name w:val="Subtle Reference"/>
    <w:basedOn w:val="DefaultParagraphFont"/>
    <w:uiPriority w:val="31"/>
    <w:qFormat/>
    <w:rsid w:val="001252EE"/>
    <w:rPr>
      <w:smallCaps/>
      <w:color w:val="87878C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252EE"/>
    <w:rPr>
      <w:b/>
      <w:bCs/>
      <w:smallCaps/>
      <w:color w:val="003BD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252E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252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06D10"/>
    <w:rPr>
      <w:rFonts w:asciiTheme="majorHAnsi" w:eastAsiaTheme="majorEastAsia" w:hAnsiTheme="majorHAnsi" w:cstheme="majorBidi"/>
      <w:iCs/>
      <w:color w:val="0075D4" w:themeColor="accen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6D10"/>
    <w:rPr>
      <w:rFonts w:asciiTheme="majorHAnsi" w:eastAsiaTheme="majorEastAsia" w:hAnsiTheme="majorHAnsi" w:cstheme="majorBidi"/>
      <w:i/>
      <w:color w:val="0075D4" w:themeColor="accen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58F0"/>
    <w:rPr>
      <w:rFonts w:asciiTheme="majorHAnsi" w:eastAsiaTheme="majorEastAsia" w:hAnsiTheme="majorHAnsi" w:cstheme="majorBidi"/>
      <w:color w:val="003BD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E658F0"/>
    <w:rPr>
      <w:rFonts w:asciiTheme="majorHAnsi" w:eastAsiaTheme="majorEastAsia" w:hAnsiTheme="majorHAnsi" w:cstheme="majorBidi"/>
      <w:i/>
      <w:iCs/>
      <w:color w:val="003BD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E658F0"/>
    <w:rPr>
      <w:rFonts w:asciiTheme="majorHAnsi" w:eastAsiaTheme="majorEastAsia" w:hAnsiTheme="majorHAnsi" w:cstheme="majorBidi"/>
      <w:color w:val="001D6A" w:themeColor="accent1" w:themeShade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58F0"/>
    <w:rPr>
      <w:rFonts w:asciiTheme="majorHAnsi" w:eastAsiaTheme="majorEastAsia" w:hAnsiTheme="majorHAnsi" w:cstheme="majorBidi"/>
      <w:i/>
      <w:iCs/>
      <w:color w:val="001D6A" w:themeColor="accent1" w:themeShade="80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29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145"/>
  </w:style>
  <w:style w:type="paragraph" w:styleId="Footer">
    <w:name w:val="footer"/>
    <w:basedOn w:val="Normal"/>
    <w:link w:val="FooterChar"/>
    <w:uiPriority w:val="99"/>
    <w:unhideWhenUsed/>
    <w:rsid w:val="0029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145"/>
  </w:style>
  <w:style w:type="paragraph" w:styleId="NoSpacing">
    <w:name w:val="No Spacing"/>
    <w:uiPriority w:val="1"/>
    <w:qFormat/>
    <w:rsid w:val="00BA30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veen.m\Desktop\Letterhead-Template_1.dotx" TargetMode="External"/></Relationships>
</file>

<file path=word/theme/theme1.xml><?xml version="1.0" encoding="utf-8"?>
<a:theme xmlns:a="http://schemas.openxmlformats.org/drawingml/2006/main" name="Office Theme">
  <a:themeElements>
    <a:clrScheme name="Speridian Corporate">
      <a:dk1>
        <a:srgbClr val="49494C"/>
      </a:dk1>
      <a:lt1>
        <a:srgbClr val="FFFFFF"/>
      </a:lt1>
      <a:dk2>
        <a:srgbClr val="49494C"/>
      </a:dk2>
      <a:lt2>
        <a:srgbClr val="FFFFFF"/>
      </a:lt2>
      <a:accent1>
        <a:srgbClr val="003BD4"/>
      </a:accent1>
      <a:accent2>
        <a:srgbClr val="0075D4"/>
      </a:accent2>
      <a:accent3>
        <a:srgbClr val="008CD9"/>
      </a:accent3>
      <a:accent4>
        <a:srgbClr val="1CA3FF"/>
      </a:accent4>
      <a:accent5>
        <a:srgbClr val="EB6510"/>
      </a:accent5>
      <a:accent6>
        <a:srgbClr val="FFC124"/>
      </a:accent6>
      <a:hlink>
        <a:srgbClr val="003BD4"/>
      </a:hlink>
      <a:folHlink>
        <a:srgbClr val="EB6510"/>
      </a:folHlink>
    </a:clrScheme>
    <a:fontScheme name="Custom 1">
      <a:majorFont>
        <a:latin typeface="Montserrat ExtraBold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A628CF003844B3141A7FB28A9943" ma:contentTypeVersion="4" ma:contentTypeDescription="Create a new document." ma:contentTypeScope="" ma:versionID="3a911256f046d22b74f3d85c348dcc58">
  <xsd:schema xmlns:xsd="http://www.w3.org/2001/XMLSchema" xmlns:xs="http://www.w3.org/2001/XMLSchema" xmlns:p="http://schemas.microsoft.com/office/2006/metadata/properties" xmlns:ns2="6fe5997b-987c-44ad-a5c1-01d48bbea32c" targetNamespace="http://schemas.microsoft.com/office/2006/metadata/properties" ma:root="true" ma:fieldsID="033fd95c5369d6a007ed4764df34b235" ns2:_="">
    <xsd:import namespace="6fe5997b-987c-44ad-a5c1-01d48bbea3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5997b-987c-44ad-a5c1-01d48bbea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1CD79C-8472-4842-8314-3130E4123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5997b-987c-44ad-a5c1-01d48bbea3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82A4F2-41A0-4FD4-A971-48307C9433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D7AAFC-4BF5-46A4-8866-0F0D0D3A6D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Letterhead-Template_1</Template>
  <TotalTime>52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Madhusoodanan</dc:creator>
  <cp:keywords/>
  <dc:description/>
  <cp:lastModifiedBy>Anandhakumar Radhakrishnan</cp:lastModifiedBy>
  <cp:revision>13</cp:revision>
  <dcterms:created xsi:type="dcterms:W3CDTF">2020-04-26T15:50:00Z</dcterms:created>
  <dcterms:modified xsi:type="dcterms:W3CDTF">2023-03-15T03:54:00Z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0x0101001388A628CF003844B3141A7FB28A9943</vt:lpwstr>
  </property>
</Properties>
</file>